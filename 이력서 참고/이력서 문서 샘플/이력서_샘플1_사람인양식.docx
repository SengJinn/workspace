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42" w:rightFromText="142" w:vertAnchor="text" w:tblpY="1"/>
        <w:tblOverlap w:val="never"/>
        <w:tblW w:w="9675" w:type="dxa"/>
        <w:tblCellSpacing w:w="0" w:type="dxa"/>
        <w:tblInd w:w="3614" w:type="dxa"/>
        <w:tblCellMar>
          <w:left w:w="0" w:type="dxa"/>
          <w:right w:w="0" w:type="dxa"/>
        </w:tblCellMar>
        <w:tblLook w:val="04A0"/>
      </w:tblPr>
      <w:tblGrid>
        <w:gridCol w:w="9675"/>
      </w:tblGrid>
      <w:tr w:rsidR="00567D3C" w:rsidRPr="005E671F" w:rsidTr="00CB304E">
        <w:trPr>
          <w:tblCellSpacing w:w="0" w:type="dxa"/>
        </w:trPr>
        <w:tc>
          <w:tcPr>
            <w:tcW w:w="0" w:type="auto"/>
            <w:vAlign w:val="center"/>
          </w:tcPr>
          <w:p w:rsidR="00567D3C" w:rsidRDefault="00567D3C" w:rsidP="00CB304E">
            <w:pPr>
              <w:spacing w:line="270" w:lineRule="atLeast"/>
              <w:divId w:val="950667124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18"/>
                <w:szCs w:val="18"/>
              </w:rPr>
              <w:t xml:space="preserve">  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336"/>
              <w:gridCol w:w="3842"/>
              <w:gridCol w:w="1335"/>
              <w:gridCol w:w="3146"/>
            </w:tblGrid>
            <w:tr w:rsidR="00567D3C">
              <w:trPr>
                <w:divId w:val="950667124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지원분야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웹프로그래머 (신입)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희망연봉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회사내규에 따름</w:t>
                  </w:r>
                </w:p>
              </w:tc>
            </w:tr>
          </w:tbl>
          <w:bookmarkStart w:id="0" w:name="basic_view_anchor"/>
          <w:bookmarkEnd w:id="0"/>
          <w:p w:rsidR="00567D3C" w:rsidRDefault="001E6454" w:rsidP="00CB304E">
            <w:pPr>
              <w:spacing w:line="270" w:lineRule="atLeast"/>
              <w:outlineLvl w:val="3"/>
              <w:divId w:val="1367290785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r>
              <w:fldChar w:fldCharType="begin"/>
            </w:r>
            <w:r w:rsidR="00BE59F0">
              <w:instrText xml:space="preserve"> INCLUDEPICTURE "http://www.saraminimage.co.kr/resume/2011_new/bul_squ02.gif" \* MERGEFORMAT \d </w:instrText>
            </w:r>
            <w:r>
              <w:fldChar w:fldCharType="separate"/>
            </w:r>
            <w:r w:rsidR="005B7572" w:rsidRPr="001E6454"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설명: http://www.saraminimage.co.kr/resume/2011_new/bul_squ02.gif" style="width:2.7pt;height:5.45pt;visibility:visible">
                  <v:imagedata r:id="rId7"/>
                </v:shape>
              </w:pict>
            </w:r>
            <w:r>
              <w:fldChar w:fldCharType="end"/>
            </w:r>
            <w:r w:rsidR="00567D3C"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기본정보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2163"/>
              <w:gridCol w:w="734"/>
              <w:gridCol w:w="3445"/>
              <w:gridCol w:w="799"/>
              <w:gridCol w:w="2518"/>
            </w:tblGrid>
            <w:tr w:rsidR="002B7B0C">
              <w:trPr>
                <w:divId w:val="1709183886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Pr="00CB304E" w:rsidRDefault="001E6454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 w:rsidRPr="001E6454">
                    <w:rPr>
                      <w:rFonts w:cs="Arial"/>
                      <w:color w:val="333333"/>
                      <w:sz w:val="18"/>
                      <w:szCs w:val="18"/>
                    </w:rPr>
                    <w:pict>
                      <v:shape id="_x0000_i1033" type="#_x0000_t75" style="width:85.6pt;height:114.8pt">
                        <v:imagedata r:id="rId8" o:title="wep"/>
                      </v:shape>
                    </w:pic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이름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2B7B0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권종근</w:t>
                  </w:r>
                  <w:r w:rsidR="00567D3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權種根</w:t>
                  </w:r>
                  <w:r w:rsidR="00567D3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567D3C"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>|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 xml:space="preserve"> </w:t>
                  </w:r>
                  <w:r w:rsidR="00271AA9"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>K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>won</w:t>
                  </w:r>
                  <w:r w:rsidR="00567D3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271AA9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ong </w:t>
                  </w:r>
                  <w:r w:rsidR="00271AA9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G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eun</w:t>
                  </w:r>
                  <w:r w:rsidR="00567D3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나이/성별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19</w:t>
                  </w:r>
                  <w:r w:rsidR="002B7B0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85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년</w:t>
                  </w:r>
                  <w:r w:rsidR="006C50AD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(</w:t>
                  </w:r>
                  <w:r w:rsidR="006C50AD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</w:t>
                  </w:r>
                  <w:r w:rsidR="002443A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30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세)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> |</w:t>
                  </w:r>
                  <w:r w:rsidR="002B7B0C"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>男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2B7B0C">
              <w:trPr>
                <w:divId w:val="1709183886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주소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ascii="gulim" w:hAnsi="gulim" w:cs="Times New Roman" w:hint="eastAsia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2B7B0C">
              <w:trPr>
                <w:divId w:val="1709183886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전화번호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ascii="gulim" w:hAnsi="gulim" w:cs="Times New Roman" w:hint="eastAsia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2B7B0C">
              <w:trPr>
                <w:divId w:val="1709183886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휴대폰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ascii="gulim" w:hAnsi="gulim" w:cs="Times New Roman" w:hint="eastAsia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2B7B0C" w:rsidTr="00CB114B">
              <w:trPr>
                <w:divId w:val="1709183886"/>
                <w:trHeight w:val="429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이메일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ascii="gulim" w:hAnsi="gulim" w:cs="Times New Roman" w:hint="eastAsia"/>
                      <w:color w:val="666666"/>
                      <w:sz w:val="18"/>
                      <w:szCs w:val="18"/>
                    </w:rPr>
                  </w:pPr>
                </w:p>
              </w:tc>
            </w:tr>
          </w:tbl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3585"/>
              <w:gridCol w:w="1215"/>
              <w:gridCol w:w="3089"/>
            </w:tblGrid>
            <w:tr w:rsidR="00567D3C">
              <w:trPr>
                <w:divId w:val="898446068"/>
                <w:jc w:val="center"/>
              </w:trPr>
              <w:tc>
                <w:tcPr>
                  <w:tcW w:w="177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통화가능시간</w:t>
                  </w:r>
                </w:p>
              </w:tc>
              <w:tc>
                <w:tcPr>
                  <w:tcW w:w="358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21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출근가능일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즉시출근가능 </w:t>
                  </w:r>
                </w:p>
              </w:tc>
            </w:tr>
            <w:tr w:rsidR="00567D3C">
              <w:trPr>
                <w:divId w:val="898446068"/>
                <w:jc w:val="center"/>
              </w:trPr>
              <w:tc>
                <w:tcPr>
                  <w:tcW w:w="177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근무각오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야근가능, 지방 출장/근무가능, 회사근처 거주가능, 기숙사 거주가능</w:t>
                  </w:r>
                </w:p>
              </w:tc>
            </w:tr>
          </w:tbl>
          <w:p w:rsidR="00567D3C" w:rsidRDefault="00567D3C" w:rsidP="00CB304E">
            <w:pPr>
              <w:spacing w:line="270" w:lineRule="atLeast"/>
              <w:outlineLvl w:val="3"/>
              <w:divId w:val="2061467365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1" w:name="school_view_anchor"/>
            <w:bookmarkEnd w:id="1"/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3442"/>
              <w:gridCol w:w="1074"/>
              <w:gridCol w:w="2470"/>
              <w:gridCol w:w="2041"/>
              <w:gridCol w:w="632"/>
            </w:tblGrid>
            <w:tr w:rsidR="00DA76A9" w:rsidTr="00556F09">
              <w:trPr>
                <w:divId w:val="1188564092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재학기간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학교명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전공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학점</w:t>
                  </w:r>
                </w:p>
              </w:tc>
            </w:tr>
            <w:tr w:rsidR="00DA76A9" w:rsidTr="00556F09">
              <w:trPr>
                <w:divId w:val="1188564092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</w:t>
                  </w:r>
                  <w:r w:rsidR="00DA76A9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01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.02 ~ 20</w:t>
                  </w:r>
                  <w:r w:rsidR="00DA76A9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04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.02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졸업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3021BA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경원 </w:t>
                  </w:r>
                  <w:r w:rsidR="00567D3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고등학교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이과계열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</w:tr>
            <w:tr w:rsidR="00556F09" w:rsidTr="00556F09">
              <w:trPr>
                <w:divId w:val="1188564092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2004.03 ~ 2010. 08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자퇴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경남대학교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수학교육과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bookmarkStart w:id="2" w:name="personal_view_anchor"/>
          <w:bookmarkEnd w:id="2"/>
          <w:p w:rsidR="00567D3C" w:rsidRDefault="001E6454" w:rsidP="00CB304E">
            <w:pPr>
              <w:spacing w:line="270" w:lineRule="atLeast"/>
              <w:outlineLvl w:val="3"/>
              <w:divId w:val="530189020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r>
              <w:fldChar w:fldCharType="begin"/>
            </w:r>
            <w:r w:rsidR="00BE59F0">
              <w:instrText xml:space="preserve"> INCLUDEPICTURE "http://www.saraminimage.co.kr/resume/2011_new/bul_squ02.gif" \* MERGEFORMAT \d </w:instrText>
            </w:r>
            <w:r>
              <w:fldChar w:fldCharType="separate"/>
            </w:r>
            <w:r w:rsidR="005B7572" w:rsidRPr="001E6454"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pict>
                <v:shape id="_x0000_i1026" type="#_x0000_t75" alt="설명: http://www.saraminimage.co.kr/resume/2011_new/bul_squ02.gif" style="width:2.7pt;height:5.45pt;visibility:visible">
                  <v:imagedata r:id="rId9"/>
                </v:shape>
              </w:pict>
            </w:r>
            <w:r>
              <w:fldChar w:fldCharType="end"/>
            </w:r>
            <w:r w:rsidR="00567D3C"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개인 신상정보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5067"/>
              <w:gridCol w:w="4592"/>
            </w:tblGrid>
            <w:tr w:rsidR="00567D3C">
              <w:trPr>
                <w:divId w:val="123254458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결혼여부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미혼</w:t>
                  </w:r>
                </w:p>
              </w:tc>
            </w:tr>
          </w:tbl>
          <w:bookmarkStart w:id="3" w:name="oa_ability_view_anchor"/>
          <w:bookmarkEnd w:id="3"/>
          <w:p w:rsidR="00567D3C" w:rsidRDefault="001E6454" w:rsidP="00CB304E">
            <w:pPr>
              <w:spacing w:line="270" w:lineRule="atLeast"/>
              <w:outlineLvl w:val="3"/>
              <w:divId w:val="984814895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r>
              <w:fldChar w:fldCharType="begin"/>
            </w:r>
            <w:r w:rsidR="00BE59F0">
              <w:instrText xml:space="preserve"> INCLUDEPICTURE "http://www.saraminimage.co.kr/resume/2011_new/bul_squ02.gif" \* MERGEFORMAT \d </w:instrText>
            </w:r>
            <w:r>
              <w:fldChar w:fldCharType="separate"/>
            </w:r>
            <w:r w:rsidR="005B7572" w:rsidRPr="001E6454"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pict>
                <v:shape id="_x0000_i1027" type="#_x0000_t75" alt="설명: http://www.saraminimage.co.kr/resume/2011_new/bul_squ02.gif" style="width:2.7pt;height:5.45pt;visibility:visible">
                  <v:imagedata r:id="rId10"/>
                </v:shape>
              </w:pict>
            </w:r>
            <w:r>
              <w:fldChar w:fldCharType="end"/>
            </w:r>
            <w:r w:rsidR="00567D3C"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OA능력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2209"/>
              <w:gridCol w:w="2981"/>
              <w:gridCol w:w="2209"/>
              <w:gridCol w:w="2260"/>
            </w:tblGrid>
            <w:tr w:rsidR="00567D3C">
              <w:trPr>
                <w:divId w:val="498623713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문서작성</w:t>
                  </w:r>
                  <w:r>
                    <w:rPr>
                      <w:rFonts w:ascii="gulim" w:hAnsi="gulim" w:cs="Arial"/>
                      <w:b/>
                      <w:bCs/>
                      <w:color w:val="666666"/>
                      <w:spacing w:val="-15"/>
                      <w:sz w:val="18"/>
                      <w:szCs w:val="18"/>
                    </w:rPr>
                    <w:br/>
                  </w:r>
                  <w:r>
                    <w:rPr>
                      <w:rStyle w:val="h-subtext1"/>
                      <w:rFonts w:cs="Arial" w:hint="default"/>
                      <w:color w:val="4F637D"/>
                    </w:rPr>
                    <w:t>(한글/MS-Word)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스프레드시트</w:t>
                  </w:r>
                  <w:r>
                    <w:rPr>
                      <w:rFonts w:ascii="gulim" w:hAnsi="gulim" w:cs="Arial"/>
                      <w:b/>
                      <w:bCs/>
                      <w:color w:val="666666"/>
                      <w:spacing w:val="-15"/>
                      <w:sz w:val="18"/>
                      <w:szCs w:val="18"/>
                    </w:rPr>
                    <w:br/>
                  </w:r>
                  <w:r>
                    <w:rPr>
                      <w:rStyle w:val="h-subtext1"/>
                      <w:rFonts w:cs="Arial" w:hint="default"/>
                      <w:color w:val="4F637D"/>
                    </w:rPr>
                    <w:t>(Excel)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프리젠테이션</w:t>
                  </w:r>
                  <w:r>
                    <w:rPr>
                      <w:rFonts w:ascii="gulim" w:hAnsi="gulim" w:cs="Arial"/>
                      <w:b/>
                      <w:bCs/>
                      <w:color w:val="666666"/>
                      <w:spacing w:val="-15"/>
                      <w:sz w:val="18"/>
                      <w:szCs w:val="18"/>
                    </w:rPr>
                    <w:br/>
                  </w:r>
                  <w:r>
                    <w:rPr>
                      <w:rStyle w:val="h-subtext1"/>
                      <w:rFonts w:cs="Arial" w:hint="default"/>
                      <w:color w:val="4F637D"/>
                    </w:rPr>
                    <w:t>(PowerPoint)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인터넷</w:t>
                  </w:r>
                  <w:r>
                    <w:rPr>
                      <w:rFonts w:ascii="gulim" w:hAnsi="gulim" w:cs="Arial"/>
                      <w:b/>
                      <w:bCs/>
                      <w:color w:val="666666"/>
                      <w:spacing w:val="-15"/>
                      <w:sz w:val="18"/>
                      <w:szCs w:val="18"/>
                    </w:rPr>
                    <w:br/>
                  </w:r>
                  <w:r>
                    <w:rPr>
                      <w:rStyle w:val="h-subtext1"/>
                      <w:rFonts w:cs="Arial" w:hint="default"/>
                      <w:color w:val="4F637D"/>
                    </w:rPr>
                    <w:t>(정보검색/outlook)</w:t>
                  </w:r>
                </w:p>
              </w:tc>
            </w:tr>
            <w:tr w:rsidR="00567D3C">
              <w:trPr>
                <w:divId w:val="498623713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업무 바로 가능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기본 sheet작성 가능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 바로 가능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 바로 가능</w:t>
                  </w:r>
                </w:p>
              </w:tc>
            </w:tr>
          </w:tbl>
          <w:bookmarkStart w:id="4" w:name="activity_view_anchor"/>
          <w:bookmarkStart w:id="5" w:name="abroad_view_anchor"/>
          <w:bookmarkStart w:id="6" w:name="education_view_anchor"/>
          <w:bookmarkEnd w:id="4"/>
          <w:bookmarkEnd w:id="5"/>
          <w:bookmarkEnd w:id="6"/>
          <w:p w:rsidR="00567D3C" w:rsidRDefault="001E6454" w:rsidP="00CB304E">
            <w:pPr>
              <w:spacing w:line="270" w:lineRule="atLeast"/>
              <w:outlineLvl w:val="3"/>
              <w:divId w:val="900486325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r>
              <w:fldChar w:fldCharType="begin"/>
            </w:r>
            <w:r w:rsidR="00BE59F0">
              <w:instrText xml:space="preserve"> INCLUDEPICTURE "http://www.saraminimage.co.kr/resume/2011_new/bul_squ02.gif" \* MERGEFORMAT \d </w:instrText>
            </w:r>
            <w:r>
              <w:fldChar w:fldCharType="separate"/>
            </w:r>
            <w:r w:rsidR="005B7572" w:rsidRPr="001E6454"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pict>
                <v:shape id="_x0000_i1028" type="#_x0000_t75" alt="설명: http://www.saraminimage.co.kr/resume/2011_new/bul_squ02.gif" style="width:2.7pt;height:5.45pt;visibility:visible">
                  <v:imagedata r:id="rId11"/>
                </v:shape>
              </w:pict>
            </w:r>
            <w:r>
              <w:fldChar w:fldCharType="end"/>
            </w:r>
            <w:r w:rsidR="00567D3C"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교육이수내역</w:t>
            </w:r>
          </w:p>
          <w:p w:rsidR="00567D3C" w:rsidRDefault="00567D3C" w:rsidP="00CB304E">
            <w:pPr>
              <w:jc w:val="center"/>
              <w:divId w:val="645627586"/>
              <w:rPr>
                <w:rFonts w:ascii="gulim" w:hAnsi="gulim" w:cs="Arial" w:hint="eastAsia"/>
                <w:vanish/>
                <w:color w:val="666666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1425"/>
              <w:gridCol w:w="6464"/>
            </w:tblGrid>
            <w:tr w:rsidR="00567D3C">
              <w:trPr>
                <w:divId w:val="645627586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</w:t>
                  </w:r>
                  <w:r w:rsidR="003021B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4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.0</w:t>
                  </w:r>
                  <w:r w:rsidR="003021B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3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~ 201</w:t>
                  </w:r>
                  <w:r w:rsidR="003021B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4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 w:rsidR="003021B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9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(6개월) </w:t>
                  </w: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자바기반 스마트웹콘텐츠개발</w:t>
                  </w:r>
                </w:p>
              </w:tc>
            </w:tr>
            <w:tr w:rsidR="00567D3C">
              <w:trPr>
                <w:divId w:val="645627586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교육기관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부산직업전문학교</w:t>
                  </w:r>
                </w:p>
              </w:tc>
            </w:tr>
            <w:tr w:rsidR="00567D3C">
              <w:trPr>
                <w:divId w:val="645627586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113347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실무중심형 자바안드로이드 전문가 양성과정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(Java, Oracle, JSP, HTML&amp;CSS, javascript</w:t>
                  </w:r>
                  <w:r w:rsidR="0011334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</w:t>
                  </w:r>
                  <w:r w:rsidR="00453FA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11334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springframework</w:t>
                  </w:r>
                  <w:r w:rsidR="00453FA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,mysql</w:t>
                  </w:r>
                </w:p>
                <w:p w:rsidR="00816960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등의 교육과정 이수)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2번의 프로젝트 수행</w:t>
                  </w:r>
                </w:p>
                <w:p w:rsidR="00816960" w:rsidRDefault="00567D3C" w:rsidP="005B7572">
                  <w:pPr>
                    <w:framePr w:hSpace="142" w:wrap="around" w:vAnchor="text" w:hAnchor="text" w:y="1"/>
                    <w:numPr>
                      <w:ilvl w:val="0"/>
                      <w:numId w:val="2"/>
                    </w:numPr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java 및 oracle을</w:t>
                  </w:r>
                  <w:r w:rsidR="003021B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이용한 </w:t>
                  </w:r>
                  <w:r w:rsidR="0011334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어플리 케이션 </w:t>
                  </w:r>
                  <w:r w:rsidR="003021B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QuizGame</w:t>
                  </w:r>
                </w:p>
                <w:p w:rsidR="00567D3C" w:rsidRDefault="00DE16C4" w:rsidP="005B7572">
                  <w:pPr>
                    <w:framePr w:hSpace="142" w:wrap="around" w:vAnchor="text" w:hAnchor="text" w:y="1"/>
                    <w:numPr>
                      <w:ilvl w:val="0"/>
                      <w:numId w:val="2"/>
                    </w:numPr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jsp, html5&amp;css3, mysql ,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 xml:space="preserve">springframework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를 활용한 실시간 검색어 활용 싸이트</w:t>
                  </w:r>
                </w:p>
              </w:tc>
            </w:tr>
          </w:tbl>
          <w:bookmarkStart w:id="7" w:name="it_skill_view_anchor"/>
          <w:bookmarkEnd w:id="7"/>
          <w:p w:rsidR="00567D3C" w:rsidRDefault="001E6454" w:rsidP="00CB304E">
            <w:pPr>
              <w:spacing w:line="270" w:lineRule="atLeast"/>
              <w:outlineLvl w:val="3"/>
              <w:divId w:val="656228567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r>
              <w:fldChar w:fldCharType="begin"/>
            </w:r>
            <w:r w:rsidR="00BE59F0">
              <w:instrText xml:space="preserve"> INCLUDEPICTURE "http://www.saraminimage.co.kr/resume/2011_new/bul_squ02.gif" \* MERGEFORMAT \d </w:instrText>
            </w:r>
            <w:r>
              <w:fldChar w:fldCharType="separate"/>
            </w:r>
            <w:r w:rsidR="005B7572" w:rsidRPr="001E6454"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pict>
                <v:shape id="_x0000_i1029" type="#_x0000_t75" alt="설명: http://www.saraminimage.co.kr/resume/2011_new/bul_squ02.gif" style="width:2.7pt;height:5.45pt;visibility:visible">
                  <v:imagedata r:id="rId12"/>
                </v:shape>
              </w:pict>
            </w:r>
            <w:r>
              <w:fldChar w:fldCharType="end"/>
            </w:r>
            <w:r w:rsidR="00567D3C"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보유기술 및 능력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1770"/>
              <w:gridCol w:w="6119"/>
            </w:tblGrid>
            <w:tr w:rsidR="00567D3C">
              <w:trPr>
                <w:divId w:val="1377587988"/>
                <w:trHeight w:val="525"/>
                <w:jc w:val="center"/>
              </w:trPr>
              <w:tc>
                <w:tcPr>
                  <w:tcW w:w="177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Pr="00940B2E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 w:rsidRPr="00940B2E">
                    <w:rPr>
                      <w:rFonts w:cs="Arial" w:hint="eastAsia"/>
                      <w:bCs/>
                      <w:color w:val="4F637D"/>
                      <w:spacing w:val="-15"/>
                      <w:sz w:val="18"/>
                      <w:szCs w:val="18"/>
                    </w:rPr>
                    <w:t>수준</w:t>
                  </w:r>
                </w:p>
              </w:tc>
            </w:tr>
            <w:tr w:rsidR="00567D3C">
              <w:trPr>
                <w:divId w:val="1377587988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프로그래밍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(중급 / 1년) </w:t>
                  </w: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Pr="00940B2E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 w:rsidRPr="00940B2E">
                    <w:rPr>
                      <w:rFonts w:cs="Arial" w:hint="eastAsia"/>
                      <w:bCs/>
                      <w:color w:val="4F637D"/>
                      <w:spacing w:val="-15"/>
                      <w:sz w:val="18"/>
                      <w:szCs w:val="18"/>
                    </w:rPr>
                    <w:t>SKILL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Pr="00940B2E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 w:rsidRPr="00940B2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HTML,</w:t>
                  </w:r>
                  <w:r w:rsidR="00556F09" w:rsidRPr="00940B2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CSS3</w:t>
                  </w:r>
                  <w:r w:rsidRPr="00940B2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 JAVA, JAVA Script</w:t>
                  </w:r>
                  <w:r w:rsidR="00963E4D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556F09" w:rsidRPr="00940B2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</w:t>
                  </w:r>
                  <w:r w:rsidR="00963E4D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556F09" w:rsidRPr="00940B2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jQuery</w:t>
                  </w:r>
                  <w:r w:rsidR="00963E4D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, Spring</w:t>
                  </w:r>
                  <w:r w:rsidR="004C10C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F</w:t>
                  </w:r>
                  <w:r w:rsidR="00963E4D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ramework </w:t>
                  </w:r>
                </w:p>
              </w:tc>
            </w:tr>
            <w:tr w:rsidR="00567D3C">
              <w:trPr>
                <w:divId w:val="1377587988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77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Pr="00940B2E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 w:rsidRPr="00940B2E">
                    <w:rPr>
                      <w:rFonts w:cs="Arial" w:hint="eastAsia"/>
                      <w:bCs/>
                      <w:color w:val="4F637D"/>
                      <w:spacing w:val="-15"/>
                      <w:sz w:val="18"/>
                      <w:szCs w:val="18"/>
                    </w:rPr>
                    <w:t>상세내용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Pr="00940B2E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 w:rsidRPr="00940B2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JAVA/JSP/HTML/CSS/JAVA Script</w:t>
                  </w:r>
                  <w:r w:rsidR="00CB114B" w:rsidRPr="00940B2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/jQuery</w:t>
                  </w:r>
                  <w:r w:rsidRPr="00940B2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등의 교육을 들었습니다.</w:t>
                  </w:r>
                </w:p>
              </w:tc>
            </w:tr>
          </w:tbl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1770"/>
              <w:gridCol w:w="6119"/>
            </w:tblGrid>
            <w:tr w:rsidR="00567D3C">
              <w:trPr>
                <w:divId w:val="1209105071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DBMS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(중급 / 1년) </w:t>
                  </w:r>
                </w:p>
              </w:tc>
              <w:tc>
                <w:tcPr>
                  <w:tcW w:w="150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SKILL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Oracle</w:t>
                  </w:r>
                  <w:r w:rsidR="00F724A6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,Mysql</w:t>
                  </w:r>
                </w:p>
              </w:tc>
            </w:tr>
            <w:tr w:rsidR="00567D3C">
              <w:trPr>
                <w:divId w:val="1209105071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77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F724A6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JAVA와 Oracle</w:t>
                  </w:r>
                  <w:r w:rsidR="00CB114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,Mysql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을 연동한 프로젝트 경험이 있습니다.</w:t>
                  </w:r>
                </w:p>
              </w:tc>
            </w:tr>
          </w:tbl>
          <w:bookmarkStart w:id="8" w:name="family_view_anchor"/>
          <w:bookmarkEnd w:id="8"/>
          <w:p w:rsidR="00567D3C" w:rsidRDefault="001E6454" w:rsidP="00CB304E">
            <w:pPr>
              <w:spacing w:line="270" w:lineRule="atLeast"/>
              <w:outlineLvl w:val="3"/>
              <w:divId w:val="847332476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r>
              <w:fldChar w:fldCharType="begin"/>
            </w:r>
            <w:r w:rsidR="00BE59F0">
              <w:instrText xml:space="preserve"> INCLUDEPICTURE "http://www.saraminimage.co.kr/resume/2011_new/bul_squ02.gif" \* MERGEFORMAT \d </w:instrText>
            </w:r>
            <w:r>
              <w:fldChar w:fldCharType="separate"/>
            </w:r>
            <w:r w:rsidR="005B7572" w:rsidRPr="001E6454"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pict>
                <v:shape id="_x0000_i1030" type="#_x0000_t75" alt="설명: http://www.saraminimage.co.kr/resume/2011_new/bul_squ02.gif" style="width:2.7pt;height:5.45pt;visibility:visible">
                  <v:imagedata r:id="rId13"/>
                </v:shape>
              </w:pict>
            </w:r>
            <w:r>
              <w:fldChar w:fldCharType="end"/>
            </w:r>
            <w:r w:rsidR="00567D3C"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가족관계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474"/>
              <w:gridCol w:w="1737"/>
              <w:gridCol w:w="1497"/>
              <w:gridCol w:w="1738"/>
              <w:gridCol w:w="1738"/>
              <w:gridCol w:w="1475"/>
            </w:tblGrid>
            <w:tr w:rsidR="00567D3C">
              <w:trPr>
                <w:divId w:val="287861508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형제관계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1남 1녀 중</w:t>
                  </w:r>
                  <w:r w:rsidR="00BE59F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둘째</w:t>
                  </w:r>
                </w:p>
              </w:tc>
            </w:tr>
            <w:tr w:rsidR="00567D3C">
              <w:trPr>
                <w:divId w:val="287861508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관계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성명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연령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현재직업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동거여부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한줄소개</w:t>
                  </w:r>
                </w:p>
              </w:tc>
            </w:tr>
            <w:tr w:rsidR="00567D3C">
              <w:trPr>
                <w:divId w:val="287861508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BE59F0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권영렬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CB114B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5</w:t>
                  </w:r>
                  <w:r w:rsidR="00090FB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9</w:t>
                  </w:r>
                  <w:r w:rsidR="00567D3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세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BE59F0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자영업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동거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</w:tr>
            <w:tr w:rsidR="00567D3C">
              <w:trPr>
                <w:divId w:val="287861508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CB114B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하경선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CB114B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5</w:t>
                  </w:r>
                  <w:r w:rsidR="00090FB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8</w:t>
                  </w:r>
                  <w:r w:rsidR="00567D3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세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CB114B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자영업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동거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</w:tr>
            <w:tr w:rsidR="00567D3C">
              <w:trPr>
                <w:divId w:val="287861508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CB114B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누나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CB114B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권아름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CB114B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3</w:t>
                  </w:r>
                  <w:r w:rsidR="00090FB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4</w:t>
                  </w:r>
                  <w:r w:rsidR="00567D3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세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CB114B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강사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비</w:t>
                  </w:r>
                  <w:r w:rsidR="00567D3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동거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</w:tr>
          </w:tbl>
          <w:bookmarkStart w:id="9" w:name="project_view_anchor"/>
          <w:bookmarkEnd w:id="9"/>
          <w:p w:rsidR="00567D3C" w:rsidRDefault="001E6454" w:rsidP="00CB304E">
            <w:pPr>
              <w:spacing w:line="270" w:lineRule="atLeast"/>
              <w:outlineLvl w:val="3"/>
              <w:divId w:val="885408263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r>
              <w:fldChar w:fldCharType="begin"/>
            </w:r>
            <w:r w:rsidR="00BE59F0">
              <w:instrText xml:space="preserve"> INCLUDEPICTURE "http://www.saraminimage.co.kr/resume/2011_new/bul_squ02.gif" \* MERGEFORMAT \d </w:instrText>
            </w:r>
            <w:r>
              <w:fldChar w:fldCharType="separate"/>
            </w:r>
            <w:r w:rsidR="005B7572" w:rsidRPr="001E6454"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pict>
                <v:shape id="_x0000_i1031" type="#_x0000_t75" alt="설명: http://www.saraminimage.co.kr/resume/2011_new/bul_squ02.gif" style="width:2.7pt;height:5.45pt;visibility:visible">
                  <v:imagedata r:id="rId14"/>
                </v:shape>
              </w:pict>
            </w:r>
            <w:r>
              <w:fldChar w:fldCharType="end"/>
            </w:r>
            <w:r w:rsidR="00567D3C"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참여프로젝트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662"/>
              <w:gridCol w:w="1125"/>
              <w:gridCol w:w="6102"/>
            </w:tblGrid>
            <w:tr w:rsidR="00567D3C">
              <w:trPr>
                <w:divId w:val="1726759867"/>
                <w:trHeight w:val="525"/>
                <w:jc w:val="center"/>
              </w:trPr>
              <w:tc>
                <w:tcPr>
                  <w:tcW w:w="177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프로젝트 기간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상세프로젝트</w:t>
                  </w:r>
                </w:p>
              </w:tc>
            </w:tr>
            <w:tr w:rsidR="00567D3C">
              <w:trPr>
                <w:divId w:val="1726759867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</w:t>
                  </w:r>
                  <w:r w:rsidR="00CB114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4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.0</w:t>
                  </w:r>
                  <w:r w:rsidR="006943A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5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~ 2013.</w:t>
                  </w:r>
                  <w:r w:rsidR="00D04A7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0</w:t>
                  </w:r>
                  <w:r w:rsidR="00CB114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6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</w:t>
                  </w:r>
                  <w:r w:rsidR="006943A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개월) 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프로젝트명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CB114B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어플리케이션 퀴즈게임</w:t>
                  </w:r>
                </w:p>
              </w:tc>
            </w:tr>
            <w:tr w:rsidR="00567D3C">
              <w:trPr>
                <w:divId w:val="172675986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1D621B" w:rsidRPr="001D621B" w:rsidRDefault="00567D3C" w:rsidP="005B7572">
                  <w:pPr>
                    <w:framePr w:hSpace="142" w:wrap="around" w:vAnchor="text" w:hAnchor="text" w:y="1"/>
                    <w:numPr>
                      <w:ilvl w:val="0"/>
                      <w:numId w:val="1"/>
                    </w:numPr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교내에서 진행</w:t>
                  </w:r>
                </w:p>
                <w:p w:rsidR="001D621B" w:rsidRDefault="00567D3C" w:rsidP="005B7572">
                  <w:pPr>
                    <w:framePr w:hSpace="142" w:wrap="around" w:vAnchor="text" w:hAnchor="text" w:y="1"/>
                    <w:numPr>
                      <w:ilvl w:val="0"/>
                      <w:numId w:val="1"/>
                    </w:numPr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주제 : jav</w:t>
                  </w:r>
                  <w:r w:rsidR="00CB114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a를이용한 멀티채팅 다중접속 퀴즈게임</w:t>
                  </w:r>
                </w:p>
                <w:p w:rsidR="001D621B" w:rsidRDefault="00567D3C" w:rsidP="005B7572">
                  <w:pPr>
                    <w:framePr w:hSpace="142" w:wrap="around" w:vAnchor="text" w:hAnchor="text" w:y="1"/>
                    <w:numPr>
                      <w:ilvl w:val="0"/>
                      <w:numId w:val="1"/>
                    </w:numPr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구성원 : </w:t>
                  </w:r>
                  <w:r w:rsidR="00CB114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5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명</w:t>
                  </w:r>
                </w:p>
                <w:p w:rsidR="001D621B" w:rsidRDefault="00567D3C" w:rsidP="005B7572">
                  <w:pPr>
                    <w:framePr w:hSpace="142" w:wrap="around" w:vAnchor="text" w:hAnchor="text" w:y="1"/>
                    <w:numPr>
                      <w:ilvl w:val="0"/>
                      <w:numId w:val="1"/>
                    </w:numPr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참여도 : </w:t>
                  </w:r>
                  <w:r w:rsidR="00CB114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</w:t>
                  </w:r>
                </w:p>
                <w:p w:rsidR="00935CAE" w:rsidRDefault="00567D3C" w:rsidP="005B7572">
                  <w:pPr>
                    <w:framePr w:hSpace="142" w:wrap="around" w:vAnchor="text" w:hAnchor="text" w:y="1"/>
                    <w:numPr>
                      <w:ilvl w:val="0"/>
                      <w:numId w:val="1"/>
                    </w:numPr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담당업무 : </w:t>
                  </w:r>
                  <w:r w:rsidR="00CB114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서버 ,클라이언트 소켓통신 구현, </w:t>
                  </w:r>
                </w:p>
                <w:p w:rsidR="00567D3C" w:rsidRPr="00935CAE" w:rsidRDefault="00CB114B" w:rsidP="005B7572">
                  <w:pPr>
                    <w:framePr w:hSpace="142" w:wrap="around" w:vAnchor="text" w:hAnchor="text" w:y="1"/>
                    <w:spacing w:line="270" w:lineRule="atLeast"/>
                    <w:ind w:leftChars="167" w:left="401" w:firstLineChars="800" w:firstLine="1440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대기실 게임화면 구</w:t>
                  </w:r>
                  <w:r w:rsidR="00935CA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현 , 실행 로직 구현.</w:t>
                  </w:r>
                  <w:r w:rsidRPr="00935CA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67D3C">
              <w:trPr>
                <w:divId w:val="172675986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30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OS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microsoft window</w:t>
                  </w:r>
                  <w:r w:rsidR="00C42E55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XP</w:t>
                  </w:r>
                </w:p>
              </w:tc>
            </w:tr>
            <w:tr w:rsidR="00567D3C">
              <w:trPr>
                <w:divId w:val="172675986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CB114B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사용기술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CB114B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>J</w:t>
                  </w:r>
                  <w:r w:rsidR="00567D3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ava</w:t>
                  </w:r>
                </w:p>
              </w:tc>
            </w:tr>
            <w:tr w:rsidR="00567D3C">
              <w:trPr>
                <w:divId w:val="172675986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DBMS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CB114B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>O</w:t>
                  </w:r>
                  <w:r w:rsidR="00567D3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racl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e</w:t>
                  </w:r>
                </w:p>
              </w:tc>
            </w:tr>
            <w:tr w:rsidR="00567D3C">
              <w:trPr>
                <w:divId w:val="172675986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기타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eclipse 환경에서 개발</w:t>
                  </w:r>
                </w:p>
              </w:tc>
            </w:tr>
          </w:tbl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662"/>
              <w:gridCol w:w="1125"/>
              <w:gridCol w:w="6102"/>
            </w:tblGrid>
            <w:tr w:rsidR="00567D3C" w:rsidTr="00556F09">
              <w:trPr>
                <w:divId w:val="1756392477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</w:t>
                  </w:r>
                  <w:r w:rsidR="00556F09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4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 w:rsidR="00556F09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6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~ </w:t>
                  </w:r>
                  <w:r w:rsidR="00556F09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2014.8</w:t>
                  </w:r>
                </w:p>
                <w:p w:rsidR="00556F09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(2개월)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프로젝트명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CB114B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RealRank싸이트</w:t>
                  </w:r>
                </w:p>
              </w:tc>
            </w:tr>
            <w:tr w:rsidR="00567D3C" w:rsidTr="00556F09">
              <w:trPr>
                <w:divId w:val="175639247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1) 교내에서 진행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2) 주제 : </w:t>
                  </w:r>
                  <w:r w:rsidR="00CB114B">
                    <w:rPr>
                      <w:rFonts w:cs="Arial"/>
                      <w:color w:val="333333"/>
                      <w:sz w:val="18"/>
                      <w:szCs w:val="18"/>
                    </w:rPr>
                    <w:t>java를</w:t>
                  </w:r>
                  <w:r w:rsidR="00CB114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이용한 실시간검색어 활용싸이트 </w:t>
                  </w:r>
                  <w:r w:rsidR="00263D18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(JSP MVC2 MODEL)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3) </w:t>
                  </w:r>
                  <w:r w:rsidR="00CB114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개인 프로젝트</w:t>
                  </w:r>
                </w:p>
              </w:tc>
            </w:tr>
            <w:tr w:rsidR="00567D3C" w:rsidTr="00556F09">
              <w:trPr>
                <w:divId w:val="175639247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30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OS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microsoft window</w:t>
                  </w:r>
                  <w:r w:rsidR="00932FF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XP</w:t>
                  </w:r>
                </w:p>
              </w:tc>
            </w:tr>
            <w:tr w:rsidR="00567D3C" w:rsidTr="00556F09">
              <w:trPr>
                <w:divId w:val="175639247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92582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사용기술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Pr="00592582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java, jsp, javascript, html5+CSS3</w:t>
                  </w:r>
                  <w:r w:rsidR="00CB114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</w:t>
                  </w:r>
                </w:p>
              </w:tc>
            </w:tr>
            <w:tr w:rsidR="00567D3C" w:rsidTr="00556F09">
              <w:trPr>
                <w:divId w:val="175639247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DBMS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4D5381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Mysql</w:t>
                  </w:r>
                </w:p>
              </w:tc>
            </w:tr>
            <w:tr w:rsidR="00567D3C" w:rsidTr="00556F09">
              <w:trPr>
                <w:divId w:val="1756392477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기타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67D3C" w:rsidRDefault="00567D3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eclipse 환경에서 개발</w:t>
                  </w:r>
                </w:p>
              </w:tc>
            </w:tr>
          </w:tbl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722"/>
              <w:gridCol w:w="1125"/>
              <w:gridCol w:w="6042"/>
            </w:tblGrid>
            <w:tr w:rsidR="00556F09" w:rsidTr="00556F09">
              <w:trPr>
                <w:divId w:val="498154380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2014.8 ~ 2014.9</w:t>
                  </w:r>
                </w:p>
                <w:p w:rsidR="00556F09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(1개월)</w:t>
                  </w:r>
                </w:p>
              </w:tc>
              <w:tc>
                <w:tcPr>
                  <w:tcW w:w="1847" w:type="dxa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프로젝트명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RealRank싸이트 리뉴얼</w:t>
                  </w:r>
                </w:p>
              </w:tc>
            </w:tr>
            <w:tr w:rsidR="00556F09" w:rsidTr="00556F09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847" w:type="dxa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1) 교내에서 진행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2) 주제 : springframework 를</w:t>
                  </w:r>
                  <w:r w:rsidR="005E671F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이용하여 홈페이지 </w:t>
                  </w:r>
                  <w:r w:rsidR="006D57F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리뉴얼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3) 개인 프로젝트</w:t>
                  </w:r>
                </w:p>
              </w:tc>
            </w:tr>
            <w:tr w:rsidR="00556F09" w:rsidTr="00556F09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722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OS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microsoft windowXP</w:t>
                  </w:r>
                </w:p>
              </w:tc>
            </w:tr>
            <w:tr w:rsidR="00556F09" w:rsidTr="00556F09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사용기술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F09" w:rsidRPr="00592582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java, jsp, javascript, html5+CSS3, Springframework</w:t>
                  </w:r>
                </w:p>
              </w:tc>
            </w:tr>
            <w:tr w:rsidR="00556F09" w:rsidTr="00556F09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DBMS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Mysql</w:t>
                  </w:r>
                </w:p>
              </w:tc>
            </w:tr>
            <w:tr w:rsidR="00556F09" w:rsidTr="00556F09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기타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F09" w:rsidRDefault="00556F09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eclipse 환경에서 개발</w:t>
                  </w:r>
                </w:p>
              </w:tc>
            </w:tr>
          </w:tbl>
          <w:p w:rsidR="00556F09" w:rsidRDefault="00556F09" w:rsidP="00CB304E">
            <w:pPr>
              <w:pageBreakBefore/>
              <w:spacing w:line="270" w:lineRule="atLeast"/>
              <w:outlineLvl w:val="3"/>
              <w:divId w:val="498154380"/>
            </w:pP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722"/>
              <w:gridCol w:w="1125"/>
              <w:gridCol w:w="6042"/>
            </w:tblGrid>
            <w:tr w:rsidR="0023079D" w:rsidTr="0023079D">
              <w:trPr>
                <w:divId w:val="498154380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2014.10 ~ 2014.11</w:t>
                  </w:r>
                </w:p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(1개월)</w:t>
                  </w:r>
                </w:p>
              </w:tc>
              <w:tc>
                <w:tcPr>
                  <w:tcW w:w="1847" w:type="dxa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프로젝트명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부산인적자원개발원 홈페이지 웹접근성 인증마크 획득</w:t>
                  </w:r>
                </w:p>
              </w:tc>
            </w:tr>
            <w:tr w:rsidR="0023079D" w:rsidTr="0023079D">
              <w:trPr>
                <w:divId w:val="498154380"/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847" w:type="dxa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1) 목표 : 웹접근성 인증마크 갱신 심사</w:t>
                  </w:r>
                  <w:r>
                    <w:rPr>
                      <w:rStyle w:val="apple-converted-space"/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 </w:t>
                  </w:r>
                  <w:r>
                    <w:rPr>
                      <w:rFonts w:ascii="gulim" w:hAnsi="gulim"/>
                      <w:color w:val="666666"/>
                      <w:sz w:val="16"/>
                      <w:szCs w:val="16"/>
                    </w:rPr>
                    <w:br/>
                  </w: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2) 구성원 : 2인</w:t>
                  </w:r>
                  <w:r>
                    <w:rPr>
                      <w:rStyle w:val="apple-converted-space"/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 </w:t>
                  </w:r>
                  <w:r>
                    <w:rPr>
                      <w:rFonts w:ascii="gulim" w:hAnsi="gulim"/>
                      <w:color w:val="666666"/>
                      <w:sz w:val="16"/>
                      <w:szCs w:val="16"/>
                    </w:rPr>
                    <w:br/>
                  </w: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3) 주요작업 : 홈페이지 전페이지 웹접근성 준수 코딩작업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722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OS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microsoft window7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사용기술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Pr="00592582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>J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ava, jsp, javascript, html5+CSS3</w:t>
                  </w:r>
                  <w:r w:rsidR="00090FB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 jQueryt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DBMS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oracle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기타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eclipse 환경에서 작업</w:t>
                  </w:r>
                </w:p>
              </w:tc>
            </w:tr>
          </w:tbl>
          <w:p w:rsidR="0023079D" w:rsidRPr="0023079D" w:rsidRDefault="0023079D" w:rsidP="00CB304E">
            <w:pPr>
              <w:pageBreakBefore/>
              <w:spacing w:line="270" w:lineRule="atLeast"/>
              <w:outlineLvl w:val="3"/>
              <w:divId w:val="498154380"/>
            </w:pP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722"/>
              <w:gridCol w:w="1125"/>
              <w:gridCol w:w="6042"/>
            </w:tblGrid>
            <w:tr w:rsidR="0023079D" w:rsidTr="0023079D">
              <w:trPr>
                <w:divId w:val="498154380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2014.12 ~ 2015.01</w:t>
                  </w:r>
                </w:p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(1개월)</w:t>
                  </w:r>
                </w:p>
              </w:tc>
              <w:tc>
                <w:tcPr>
                  <w:tcW w:w="1847" w:type="dxa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프로젝트명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fixedgearkorea 홈페이지 제작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847" w:type="dxa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1) 목표 : 픽스드기어 바이크 커뮤니티 홈페이지 제작</w:t>
                  </w:r>
                  <w:r>
                    <w:rPr>
                      <w:rFonts w:ascii="gulim" w:hAnsi="gulim"/>
                      <w:color w:val="666666"/>
                      <w:sz w:val="16"/>
                      <w:szCs w:val="16"/>
                    </w:rPr>
                    <w:br/>
                  </w: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2) 구성원 : 디자이너 1인 프로그래머 1인</w:t>
                  </w:r>
                  <w:r>
                    <w:rPr>
                      <w:rFonts w:ascii="gulim" w:hAnsi="gulim"/>
                      <w:color w:val="666666"/>
                      <w:sz w:val="16"/>
                      <w:szCs w:val="16"/>
                    </w:rPr>
                    <w:br/>
                  </w: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3) 담당업무 : 요구사항 분석 및 코딩 , css 작업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722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OS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microsoft window7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사용기술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Pr="00592582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>P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hp , javascript, html5+CSS3</w:t>
                  </w:r>
                  <w:r w:rsidR="00090FB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, jQueryt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DBMS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Mysql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기타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aptana 환경에서 개발</w:t>
                  </w:r>
                </w:p>
              </w:tc>
            </w:tr>
          </w:tbl>
          <w:p w:rsidR="00556F09" w:rsidRPr="0023079D" w:rsidRDefault="00556F09" w:rsidP="00CB304E">
            <w:pPr>
              <w:pageBreakBefore/>
              <w:spacing w:line="270" w:lineRule="atLeast"/>
              <w:outlineLvl w:val="3"/>
              <w:divId w:val="498154380"/>
            </w:pP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722"/>
              <w:gridCol w:w="1125"/>
              <w:gridCol w:w="6042"/>
            </w:tblGrid>
            <w:tr w:rsidR="0023079D" w:rsidTr="0023079D">
              <w:trPr>
                <w:divId w:val="498154380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2015.01 ~ 2015.01</w:t>
                  </w:r>
                </w:p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</w:t>
                  </w:r>
                  <w:r w:rsidR="006802B8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6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일)</w:t>
                  </w:r>
                </w:p>
              </w:tc>
              <w:tc>
                <w:tcPr>
                  <w:tcW w:w="1847" w:type="dxa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프로젝트명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새만금 개발청 퀴즈 &amp; 팝업프로그램</w:t>
                  </w:r>
                </w:p>
              </w:tc>
            </w:tr>
            <w:tr w:rsidR="0023079D" w:rsidTr="0023079D">
              <w:trPr>
                <w:divId w:val="498154380"/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847" w:type="dxa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1) 목표 : 업무사이트 최초 로그인시 팝업 &amp; 퀴즈 보여줌</w:t>
                  </w:r>
                  <w:r>
                    <w:rPr>
                      <w:rFonts w:ascii="gulim" w:hAnsi="gulim"/>
                      <w:color w:val="666666"/>
                      <w:sz w:val="16"/>
                      <w:szCs w:val="16"/>
                    </w:rPr>
                    <w:br/>
                  </w: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2) 구성원 : 디자이너 1인 프로그래머 1인</w:t>
                  </w:r>
                  <w:r>
                    <w:rPr>
                      <w:rFonts w:ascii="gulim" w:hAnsi="gulim"/>
                      <w:color w:val="666666"/>
                      <w:sz w:val="16"/>
                      <w:szCs w:val="16"/>
                    </w:rPr>
                    <w:br/>
                  </w: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3) 담당업무 : 요구사항 분석 및 코딩 , css 작업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722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OS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microsoft windowXP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사용기술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Pr="00592582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>J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ava, jsp, javascript, html5+CSS3</w:t>
                  </w:r>
                  <w:r w:rsidR="00090FB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 jQueryt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DBMS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oracle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기타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eclipse 환경에서 제작</w:t>
                  </w:r>
                </w:p>
              </w:tc>
            </w:tr>
          </w:tbl>
          <w:p w:rsidR="0023079D" w:rsidRDefault="0023079D" w:rsidP="00CB304E">
            <w:pPr>
              <w:pageBreakBefore/>
              <w:spacing w:line="270" w:lineRule="atLeast"/>
              <w:outlineLvl w:val="3"/>
              <w:divId w:val="498154380"/>
            </w:pP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722"/>
              <w:gridCol w:w="1125"/>
              <w:gridCol w:w="6042"/>
            </w:tblGrid>
            <w:tr w:rsidR="0023079D" w:rsidTr="0023079D">
              <w:trPr>
                <w:divId w:val="498154380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2015.02 ~ </w:t>
                  </w:r>
                  <w:r w:rsidR="00FB71E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2015.04</w:t>
                  </w:r>
                </w:p>
                <w:p w:rsidR="0023079D" w:rsidRDefault="00FB71E0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(진행중)</w:t>
                  </w:r>
                </w:p>
              </w:tc>
              <w:tc>
                <w:tcPr>
                  <w:tcW w:w="1847" w:type="dxa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프로젝트명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지입 관리 프로그램(내부 솔루션)</w:t>
                  </w:r>
                </w:p>
              </w:tc>
            </w:tr>
            <w:tr w:rsidR="0023079D" w:rsidTr="0023079D">
              <w:trPr>
                <w:divId w:val="498154380"/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847" w:type="dxa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1) 목표 : 기존에 구현된 기능 보완, 기능추가, 오류 수정</w:t>
                  </w:r>
                  <w:r>
                    <w:rPr>
                      <w:rStyle w:val="apple-converted-space"/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 </w:t>
                  </w:r>
                  <w:r>
                    <w:rPr>
                      <w:rFonts w:ascii="gulim" w:hAnsi="gulim"/>
                      <w:color w:val="666666"/>
                      <w:sz w:val="16"/>
                      <w:szCs w:val="16"/>
                    </w:rPr>
                    <w:br/>
                  </w: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 xml:space="preserve">2) 구성원 : 프로그래머 </w:t>
                  </w:r>
                  <w:r w:rsidR="00FB71E0"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2</w:t>
                  </w: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인</w:t>
                  </w:r>
                  <w:r w:rsidR="00FB71E0"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 xml:space="preserve"> 디자이너 1인</w:t>
                  </w:r>
                  <w:r>
                    <w:rPr>
                      <w:rFonts w:ascii="gulim" w:hAnsi="gulim"/>
                      <w:color w:val="666666"/>
                      <w:sz w:val="16"/>
                      <w:szCs w:val="16"/>
                    </w:rPr>
                    <w:br/>
                  </w: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3) 담당업무 :</w:t>
                  </w:r>
                  <w:r>
                    <w:rPr>
                      <w:rStyle w:val="apple-converted-space"/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 </w:t>
                  </w:r>
                  <w:r>
                    <w:rPr>
                      <w:rFonts w:ascii="gulim" w:hAnsi="gulim"/>
                      <w:color w:val="666666"/>
                      <w:sz w:val="16"/>
                      <w:szCs w:val="16"/>
                    </w:rPr>
                    <w:br/>
                  </w: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join,group by 쿼리를 이용한</w:t>
                  </w:r>
                  <w:r>
                    <w:rPr>
                      <w:rFonts w:ascii="gulim" w:hAnsi="gulim"/>
                      <w:color w:val="666666"/>
                      <w:sz w:val="16"/>
                      <w:szCs w:val="16"/>
                    </w:rPr>
                    <w:br/>
                  </w: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데이터 셀렉트 후 화면에 보여주는 작업.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722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OS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microsoft window7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사용기술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Pr="00592582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php, javascript, html5+CSS3</w:t>
                  </w:r>
                  <w:r w:rsidR="00090FB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, jQueryt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DBMS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mysql</w:t>
                  </w:r>
                </w:p>
              </w:tc>
            </w:tr>
            <w:tr w:rsidR="0023079D" w:rsidTr="0023079D">
              <w:trPr>
                <w:divId w:val="49815438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기타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23079D" w:rsidRDefault="0023079D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aptana 환경에서 제작</w:t>
                  </w:r>
                </w:p>
              </w:tc>
            </w:tr>
          </w:tbl>
          <w:p w:rsidR="0023079D" w:rsidRPr="0023079D" w:rsidRDefault="0023079D" w:rsidP="00CB304E">
            <w:pPr>
              <w:pageBreakBefore/>
              <w:spacing w:line="270" w:lineRule="atLeast"/>
              <w:outlineLvl w:val="3"/>
              <w:divId w:val="498154380"/>
            </w:pPr>
          </w:p>
          <w:p w:rsidR="00567D3C" w:rsidRDefault="005B7572" w:rsidP="00CB304E">
            <w:pPr>
              <w:pageBreakBefore/>
              <w:spacing w:line="270" w:lineRule="atLeast"/>
              <w:outlineLvl w:val="3"/>
              <w:divId w:val="498154380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r w:rsidRPr="001E6454"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pict>
                <v:shape id="_x0000_i1032" type="#_x0000_t75" alt="설명: http://www.saraminimage.co.kr/resume/2011_new/bul_squ02.gif" style="width:2.7pt;height:5.45pt;visibility:visible">
                  <v:imagedata r:id="rId15"/>
                </v:shape>
              </w:pict>
            </w:r>
            <w:r w:rsidR="00567D3C"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자기소개서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9659"/>
            </w:tblGrid>
            <w:tr w:rsidR="00567D3C">
              <w:trPr>
                <w:divId w:val="293146382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E671F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성장과정</w:t>
                  </w:r>
                </w:p>
              </w:tc>
            </w:tr>
            <w:tr w:rsidR="00567D3C" w:rsidRPr="00A03FBC">
              <w:trPr>
                <w:divId w:val="293146382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626CEC" w:rsidRDefault="00701D65" w:rsidP="005B7572">
                  <w:pPr>
                    <w:framePr w:hSpace="142" w:wrap="around" w:vAnchor="text" w:hAnchor="text" w:y="1"/>
                    <w:tabs>
                      <w:tab w:val="left" w:pos="4687"/>
                    </w:tabs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어릴</w:t>
                  </w:r>
                  <w:r w:rsidR="0071334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적부터 </w:t>
                  </w:r>
                  <w:r w:rsidR="0092487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부모님은 잘하는 것 보다는 꾸준히 하는 </w:t>
                  </w:r>
                  <w:r w:rsidR="00F87F3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것을 강조</w:t>
                  </w:r>
                  <w:r w:rsidR="00B63C65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F87F3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하셨습니다.</w:t>
                  </w:r>
                  <w:r w:rsidR="00154BD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  <w:p w:rsidR="00626CEC" w:rsidRDefault="00626CEC" w:rsidP="005B7572">
                  <w:pPr>
                    <w:framePr w:hSpace="142" w:wrap="around" w:vAnchor="text" w:hAnchor="text" w:y="1"/>
                    <w:tabs>
                      <w:tab w:val="left" w:pos="4687"/>
                    </w:tabs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 역시 공부를 잘 하는 편은 아니지만 초등학교 중학교를 개근상을 받고 졸업</w:t>
                  </w:r>
                  <w:r w:rsidR="0070342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하였습니다.</w:t>
                  </w:r>
                  <w:r w:rsidR="009C2B2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  <w:p w:rsidR="00A41D33" w:rsidRDefault="006D46FB" w:rsidP="005B7572">
                  <w:pPr>
                    <w:framePr w:hSpace="142" w:wrap="around" w:vAnchor="text" w:hAnchor="text" w:y="1"/>
                    <w:tabs>
                      <w:tab w:val="left" w:pos="4687"/>
                    </w:tabs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하지만</w:t>
                  </w:r>
                  <w:r w:rsidR="001534C5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92487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당</w:t>
                  </w:r>
                  <w:r w:rsidR="0022343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시의</w:t>
                  </w:r>
                  <w:r w:rsidR="00A41D3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고등학교는 성적순으로 나눠져 있었고 원하는 학교를 들어가기 위해서는 고등학교 입학시험을 </w:t>
                  </w:r>
                </w:p>
                <w:p w:rsidR="003436FC" w:rsidRDefault="00A41D33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치고 높은 점수의 학생들부터 좋은 학교로 입학 하게</w:t>
                  </w:r>
                  <w:r w:rsidR="00D522C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되는</w:t>
                  </w:r>
                  <w:r w:rsidR="00D522C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방식</w:t>
                  </w:r>
                  <w:r w:rsidR="006237E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D522C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이였</w:t>
                  </w:r>
                  <w:r w:rsidR="0086035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고 </w:t>
                  </w:r>
                  <w:r w:rsidR="005E7E55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당시 제 성적으로는</w:t>
                  </w:r>
                  <w:r w:rsidR="003436F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56004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다른 지역의 학교를</w:t>
                  </w:r>
                </w:p>
                <w:p w:rsidR="003436FC" w:rsidRDefault="003436F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다녀야 하는 상황 이였습니다.</w:t>
                  </w:r>
                  <w:r w:rsidR="00190424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사실을 알게 되고</w:t>
                  </w:r>
                  <w:r w:rsidR="00643F8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목표를 세우고 공부를 하기 시작했고 중3 마지막 시험은</w:t>
                  </w:r>
                </w:p>
                <w:p w:rsidR="003D4846" w:rsidRPr="00507337" w:rsidRDefault="00643F81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전교 9등까지 올라갔습니다. </w:t>
                  </w:r>
                  <w:r w:rsidR="007B5F14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목표를 세우고 행</w:t>
                  </w:r>
                  <w:r w:rsidR="00B729DD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동</w:t>
                  </w:r>
                  <w:r w:rsidR="007B5F14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하는 것의 중요성을 알게</w:t>
                  </w:r>
                  <w:r w:rsidR="00BF5F6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되</w:t>
                  </w:r>
                  <w:r w:rsidR="0007416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었</w:t>
                  </w:r>
                  <w:r w:rsidR="00BF5F6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고 </w:t>
                  </w:r>
                  <w:r w:rsidR="0064345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무슨 일이든</w:t>
                  </w:r>
                  <w:r w:rsidR="000B24F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50733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</w:t>
                  </w:r>
                  <w:r w:rsidR="00283BDD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50733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 있다는</w:t>
                  </w:r>
                  <w:r w:rsidR="003506C6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자신감을 </w:t>
                  </w:r>
                  <w:r w:rsidR="0007416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가짐과 동시에 </w:t>
                  </w:r>
                  <w:r w:rsidR="00283A3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성취 했을 때</w:t>
                  </w:r>
                  <w:r w:rsidR="007E5869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의 기쁨도 알게</w:t>
                  </w:r>
                  <w:r w:rsidR="00BF7D84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7E5869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되었습니다.</w:t>
                  </w:r>
                  <w:r w:rsidR="000F7585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CD1615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그 때문에 </w:t>
                  </w:r>
                  <w:r w:rsidR="007324C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나이가 들어서도</w:t>
                  </w:r>
                  <w:r w:rsidR="000B24F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E7665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일을 하기 시작하면</w:t>
                  </w:r>
                  <w:r w:rsidR="007324C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721A9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어디에 가서도 책임감이 있고 성실히 일한다</w:t>
                  </w:r>
                  <w:r w:rsidR="00B136CD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721A9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라는</w:t>
                  </w:r>
                  <w:r w:rsidR="0079423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말을 많이 들었습니다.</w:t>
                  </w:r>
                </w:p>
              </w:tc>
            </w:tr>
            <w:tr w:rsidR="00567D3C">
              <w:trPr>
                <w:divId w:val="293146382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5E671F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성격</w:t>
                  </w:r>
                </w:p>
              </w:tc>
            </w:tr>
            <w:tr w:rsidR="00567D3C" w:rsidRPr="00682160">
              <w:trPr>
                <w:divId w:val="293146382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2A24C0" w:rsidRPr="00E65E34" w:rsidRDefault="00DA39BB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한가지</w:t>
                  </w:r>
                  <w:r w:rsidR="0010728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일에 몰두 하게</w:t>
                  </w:r>
                  <w:r w:rsidR="0010728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되면 다른</w:t>
                  </w:r>
                  <w:r w:rsidR="0010728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일은 눈에 들어오지 않아서 여러</w:t>
                  </w:r>
                  <w:r w:rsidR="0010728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가지 작업을 동시에 해야</w:t>
                  </w:r>
                  <w:r w:rsidR="0010728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하는 상황에 어려운</w:t>
                  </w:r>
                  <w:r w:rsidR="0010728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점이</w:t>
                  </w:r>
                  <w:r w:rsidR="0010728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많이 있었습니다. </w:t>
                  </w:r>
                  <w:r w:rsidR="0010728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그러다 보니 무슨 일이든 시작 하기 전에 길게는 하루의 목표 짧게는 시간단위의 목표를 마음 속으로 계획하거나 또는 계획서에 목표를 적어두고 작업을 진행하</w:t>
                  </w:r>
                  <w:r w:rsidR="00A926F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니 훨씬 효율적으로 </w:t>
                  </w:r>
                  <w:r w:rsidR="00624E9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여러 작업을</w:t>
                  </w:r>
                  <w:r w:rsidR="00E65E34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624E9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 수 있</w:t>
                  </w:r>
                  <w:r w:rsidR="00BD602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었</w:t>
                  </w:r>
                  <w:r w:rsidR="00624E9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고 </w:t>
                  </w:r>
                  <w:r w:rsidR="00DC2EC4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여러 가지 일을 </w:t>
                  </w:r>
                  <w:r w:rsidR="00E908B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동시에 </w:t>
                  </w:r>
                  <w:r w:rsidR="00076B9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해야 하는 상황에서도 </w:t>
                  </w:r>
                  <w:r w:rsidR="001C766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당황하지 않</w:t>
                  </w:r>
                  <w:r w:rsidR="00A2626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고 일의 경중을 따져 </w:t>
                  </w:r>
                  <w:r w:rsidR="004225B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순서대로</w:t>
                  </w:r>
                  <w:r w:rsidR="00A2626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정리해 </w:t>
                  </w:r>
                  <w:r w:rsidR="00BD602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나갈수 있었습니다.</w:t>
                  </w:r>
                  <w:r w:rsidR="00E7546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또한 </w:t>
                  </w:r>
                  <w:r w:rsidR="009474F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호기심이 </w:t>
                  </w:r>
                  <w:r w:rsidR="00BC5F9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많아</w:t>
                  </w:r>
                  <w:r w:rsidR="00443C1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2D5819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일을 할</w:t>
                  </w:r>
                  <w:r w:rsidR="007C483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2D5819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때나 배울</w:t>
                  </w:r>
                  <w:r w:rsidR="007C483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2D5819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때도 </w:t>
                  </w:r>
                  <w:r w:rsidR="00AD4AB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항상 </w:t>
                  </w:r>
                  <w:r w:rsidR="003030B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호기심을 가지고 </w:t>
                  </w:r>
                  <w:r w:rsidR="00612A0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새로 알게 되거나</w:t>
                  </w:r>
                  <w:r w:rsidR="00376A05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612A0A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느낀 점</w:t>
                  </w:r>
                  <w:r w:rsidR="002A24C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을 바로 </w:t>
                  </w:r>
                  <w:r w:rsidR="003F0C1D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사용</w:t>
                  </w:r>
                  <w:r w:rsidR="002A24C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해보고 싶은 </w:t>
                  </w:r>
                  <w:r w:rsidR="004F312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생각을 하게</w:t>
                  </w:r>
                  <w:r w:rsidR="003B003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되고 저에게 </w:t>
                  </w:r>
                  <w:r w:rsidR="0075186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있어서 호기심은 일과 배움을 행하는데 있어서 가장 큰 원동력 </w:t>
                  </w:r>
                  <w:r w:rsidR="0084402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입니다.</w:t>
                  </w:r>
                </w:p>
              </w:tc>
            </w:tr>
            <w:tr w:rsidR="00567D3C" w:rsidTr="002F1F80">
              <w:trPr>
                <w:divId w:val="293146382"/>
                <w:trHeight w:val="779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7D3C" w:rsidRDefault="00740C81" w:rsidP="005B7572">
                  <w:pPr>
                    <w:framePr w:hSpace="142" w:wrap="around" w:vAnchor="text" w:hAnchor="text" w:y="1"/>
                    <w:suppressOverlap/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입사 후</w:t>
                  </w:r>
                  <w:r w:rsidR="00567D3C"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 xml:space="preserve"> 포부</w:t>
                  </w:r>
                </w:p>
              </w:tc>
            </w:tr>
            <w:tr w:rsidR="00567D3C" w:rsidRPr="00ED7C52">
              <w:trPr>
                <w:divId w:val="293146382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3D4846" w:rsidRDefault="00BD02C0" w:rsidP="005B7572">
                  <w:pPr>
                    <w:pStyle w:val="aa"/>
                    <w:framePr w:hSpace="142" w:wrap="around" w:vAnchor="text" w:hAnchor="text" w:y="1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 w:rsidRPr="002F1F80">
                    <w:rPr>
                      <w:rFonts w:ascii="돋움" w:eastAsia="돋움" w:hAnsi="돋움" w:hint="eastAsia"/>
                      <w:b/>
                      <w:bCs/>
                      <w:color w:val="404040"/>
                      <w:sz w:val="18"/>
                    </w:rPr>
                    <w:t>천재는 노력 하는 사람을 이길 수 없고</w:t>
                  </w:r>
                  <w:r w:rsidRPr="002F1F80">
                    <w:rPr>
                      <w:rFonts w:hint="eastAsia"/>
                      <w:b/>
                      <w:bCs/>
                      <w:sz w:val="18"/>
                    </w:rPr>
                    <w:t>, 노력하는 사람은 즐기는 자를 이길 수 없다</w:t>
                  </w:r>
                  <w:r w:rsidR="002F1F80">
                    <w:rPr>
                      <w:rFonts w:hint="eastAsia"/>
                      <w:b/>
                      <w:bCs/>
                      <w:sz w:val="18"/>
                    </w:rPr>
                    <w:t xml:space="preserve"> </w:t>
                  </w:r>
                  <w:r w:rsidR="00BC7ADF">
                    <w:rPr>
                      <w:rFonts w:ascii="돋움" w:eastAsia="돋움" w:hAnsi="돋움" w:hint="eastAsia"/>
                      <w:color w:val="404040"/>
                    </w:rPr>
                    <w:t>라는</w:t>
                  </w:r>
                  <w:r w:rsidR="006A1C65">
                    <w:rPr>
                      <w:rFonts w:ascii="돋움" w:eastAsia="돋움" w:hAnsi="돋움" w:hint="eastAsia"/>
                      <w:color w:val="404040"/>
                    </w:rPr>
                    <w:t xml:space="preserve"> 말이 </w:t>
                  </w:r>
                  <w:r w:rsidR="00BC7ADF">
                    <w:rPr>
                      <w:rFonts w:ascii="돋움" w:eastAsia="돋움" w:hAnsi="돋움" w:hint="eastAsia"/>
                      <w:color w:val="404040"/>
                    </w:rPr>
                    <w:t>있습니다.</w:t>
                  </w:r>
                </w:p>
                <w:p w:rsidR="00BE65AD" w:rsidRDefault="005114D5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쉬운 문제에서 많은 시간을 허비한</w:t>
                  </w:r>
                  <w:r w:rsidR="0093717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적도</w:t>
                  </w:r>
                  <w:r w:rsidR="00F15A3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있고 </w:t>
                  </w:r>
                  <w:r w:rsidR="00991F4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간단한 </w:t>
                  </w:r>
                  <w:r w:rsidR="00F531F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</w:t>
                  </w:r>
                  <w:r w:rsidR="00991F4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을 어렵게</w:t>
                  </w:r>
                  <w:r w:rsidR="00C10AB8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구현한</w:t>
                  </w:r>
                  <w:r w:rsidR="008E785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C10AB8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적도</w:t>
                  </w:r>
                  <w:r w:rsidR="002B1598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수도</w:t>
                  </w:r>
                  <w:r w:rsidR="00E0468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2B1598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없이</w:t>
                  </w:r>
                  <w:r w:rsidR="00AE098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많이</w:t>
                  </w:r>
                  <w:r w:rsidR="00CC65C8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C10AB8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있습니다.</w:t>
                  </w:r>
                </w:p>
                <w:p w:rsidR="009D6CE0" w:rsidRDefault="009E7110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하지만 </w:t>
                  </w:r>
                  <w:r w:rsidR="00F4503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제가 작성한 것과 </w:t>
                  </w:r>
                  <w:r w:rsidR="003A20F9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다른 사람이 작성</w:t>
                  </w:r>
                  <w:r w:rsidR="006D342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7B3C6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</w:t>
                  </w:r>
                  <w:r w:rsidR="00325A3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7B3C6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놓은 것을 비교하면서 </w:t>
                  </w:r>
                  <w:r w:rsidR="0008227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여러 방식을 접하게</w:t>
                  </w:r>
                  <w:r w:rsidR="000A1E3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08227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되고</w:t>
                  </w:r>
                  <w:r w:rsidR="00AB7367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  <w:p w:rsidR="001A6852" w:rsidRDefault="00ED7C52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새로운 것을</w:t>
                  </w:r>
                  <w:r w:rsidR="009D6CE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0F7AAF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배운다는 </w:t>
                  </w:r>
                  <w:r w:rsidR="00074D44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일에 </w:t>
                  </w:r>
                  <w:r w:rsidR="00E012E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재미를 느낌과 동시에</w:t>
                  </w:r>
                  <w:r w:rsidR="002934B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중요함</w:t>
                  </w:r>
                  <w:r w:rsidR="00E012EB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도</w:t>
                  </w:r>
                  <w:r w:rsidR="002934B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깨</w:t>
                  </w:r>
                  <w:r w:rsidR="00EC41D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달</w:t>
                  </w:r>
                  <w:r w:rsidR="002934B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았습니다.</w:t>
                  </w:r>
                </w:p>
                <w:p w:rsidR="003F5016" w:rsidRDefault="00FA1BDE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아마 </w:t>
                  </w:r>
                  <w:r w:rsidR="00D5310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3</w:t>
                  </w:r>
                  <w:r w:rsidR="0023079D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</w:t>
                  </w:r>
                  <w:r w:rsidR="00D5310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살 인생에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공부를 하면서 재미를 느낀</w:t>
                  </w:r>
                  <w:r w:rsidR="00177F6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건 </w:t>
                  </w:r>
                  <w:r w:rsidR="00F3267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코딩 </w:t>
                  </w:r>
                  <w:r w:rsidR="00385B66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뿐</w:t>
                  </w:r>
                  <w:r w:rsidR="00D66B9F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385B66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인</w:t>
                  </w:r>
                  <w:r w:rsidR="00C4761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FC1656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</w:t>
                  </w:r>
                  <w:r w:rsidR="00385B66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같습니다</w:t>
                  </w:r>
                  <w:r w:rsidR="003F5016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  <w:p w:rsidR="00EF5C78" w:rsidRDefault="001914C2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앞으로도 이런 새로운 것을 배우고 느끼며</w:t>
                  </w:r>
                  <w:r w:rsidR="00727315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BB474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앞서나가는 사람에게는 </w:t>
                  </w:r>
                  <w:r w:rsidR="00B63B36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배</w:t>
                  </w:r>
                  <w:r w:rsidR="00B90B54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우</w:t>
                  </w:r>
                  <w:r w:rsidR="00BB4742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고 </w:t>
                  </w:r>
                </w:p>
                <w:p w:rsidR="00CD5DB1" w:rsidRDefault="00CD5DB1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저를 따라오는 사람에게는 제가 느</w:t>
                  </w:r>
                  <w:r w:rsidR="00376A05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끼고</w:t>
                  </w:r>
                  <w:r w:rsidR="004F208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배운</w:t>
                  </w:r>
                  <w:r w:rsidR="00F93A13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4F208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점을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같이 </w:t>
                  </w:r>
                  <w:r w:rsidR="00057C36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공유 할 수 있는</w:t>
                  </w:r>
                  <w:r w:rsidR="00917E7F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 w:rsidR="00BB6AB4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개발자가 </w:t>
                  </w:r>
                  <w:r w:rsidR="00E60F6D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되고 싶으며</w:t>
                  </w:r>
                  <w:r w:rsidR="009D6CE0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나아가</w:t>
                  </w:r>
                  <w:r w:rsidR="00E60F6D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  <w:p w:rsidR="00475062" w:rsidRPr="00E0468B" w:rsidRDefault="006943AC" w:rsidP="005B7572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</w:t>
                  </w:r>
                  <w:r w:rsidR="00376A05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년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</w:t>
                  </w:r>
                  <w:r w:rsidR="00376A05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년 후에는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회사가 나를 필요로 하게 10년 20년 후에는 사회가 나를 필요로</w:t>
                  </w:r>
                  <w:r w:rsidR="00475C1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하게 만</w:t>
                  </w:r>
                  <w:r w:rsidR="00FE5B2C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겠습니다.</w:t>
                  </w:r>
                  <w:r w:rsidR="00376A05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67D3C" w:rsidRDefault="00567D3C" w:rsidP="0023079D">
            <w:pPr>
              <w:spacing w:line="330" w:lineRule="atLeast"/>
              <w:jc w:val="center"/>
              <w:divId w:val="2018001960"/>
              <w:rPr>
                <w:rFonts w:cs="Arial"/>
                <w:color w:val="666666"/>
                <w:sz w:val="18"/>
                <w:szCs w:val="18"/>
              </w:rPr>
            </w:pPr>
            <w:r>
              <w:rPr>
                <w:rFonts w:cs="Arial" w:hint="eastAsia"/>
                <w:color w:val="666666"/>
                <w:sz w:val="18"/>
                <w:szCs w:val="18"/>
              </w:rPr>
              <w:t>위의 모든 내용은 사실과 다름없음을 확인합니다.</w:t>
            </w:r>
            <w:r>
              <w:rPr>
                <w:rFonts w:ascii="gulim" w:hAnsi="gulim" w:cs="Arial"/>
                <w:color w:val="666666"/>
                <w:sz w:val="18"/>
                <w:szCs w:val="18"/>
              </w:rPr>
              <w:br/>
            </w:r>
            <w:r>
              <w:rPr>
                <w:rFonts w:cs="Arial" w:hint="eastAsia"/>
                <w:color w:val="666666"/>
                <w:sz w:val="18"/>
                <w:szCs w:val="18"/>
              </w:rPr>
              <w:t>작성일 :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 xml:space="preserve"> 201</w:t>
            </w:r>
            <w:r w:rsidR="0023079D"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>5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>년 0</w:t>
            </w:r>
            <w:r w:rsidR="0023079D"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>4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 xml:space="preserve">월 </w:t>
            </w:r>
            <w:r w:rsidR="0023079D"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>18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>일 (</w:t>
            </w:r>
            <w:r w:rsidR="0023079D"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>토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>)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/ 작성자 :</w:t>
            </w:r>
            <w:r w:rsidR="004D5381">
              <w:rPr>
                <w:rFonts w:cs="Arial" w:hint="eastAsia"/>
                <w:color w:val="666666"/>
                <w:sz w:val="18"/>
                <w:szCs w:val="18"/>
              </w:rPr>
              <w:t>권종근</w:t>
            </w:r>
          </w:p>
        </w:tc>
      </w:tr>
    </w:tbl>
    <w:p w:rsidR="00567D3C" w:rsidRDefault="00CB304E">
      <w:r>
        <w:br w:type="textWrapping" w:clear="all"/>
      </w:r>
    </w:p>
    <w:sectPr w:rsidR="00567D3C" w:rsidSect="005B2C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2FC" w:rsidRDefault="008472FC">
      <w:r>
        <w:separator/>
      </w:r>
    </w:p>
  </w:endnote>
  <w:endnote w:type="continuationSeparator" w:id="1">
    <w:p w:rsidR="008472FC" w:rsidRDefault="00847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2FC" w:rsidRDefault="008472FC">
      <w:r>
        <w:separator/>
      </w:r>
    </w:p>
  </w:footnote>
  <w:footnote w:type="continuationSeparator" w:id="1">
    <w:p w:rsidR="008472FC" w:rsidRDefault="008472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02F2A"/>
    <w:multiLevelType w:val="hybridMultilevel"/>
    <w:tmpl w:val="E4E4C406"/>
    <w:lvl w:ilvl="0" w:tplc="1A0CA6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84110"/>
    <w:multiLevelType w:val="hybridMultilevel"/>
    <w:tmpl w:val="BAB2CA20"/>
    <w:lvl w:ilvl="0" w:tplc="21C040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BF34DD1"/>
    <w:multiLevelType w:val="hybridMultilevel"/>
    <w:tmpl w:val="E4E4C406"/>
    <w:lvl w:ilvl="0" w:tplc="1A0CA6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attachedTemplate r:id="rId1"/>
  <w:doNotTrackMoves/>
  <w:defaultTabStop w:val="800"/>
  <w:noPunctuationKerning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2582"/>
    <w:rsid w:val="00001010"/>
    <w:rsid w:val="0001029D"/>
    <w:rsid w:val="0001490D"/>
    <w:rsid w:val="00032D1A"/>
    <w:rsid w:val="00033E6C"/>
    <w:rsid w:val="00044B88"/>
    <w:rsid w:val="00057C36"/>
    <w:rsid w:val="00061869"/>
    <w:rsid w:val="00071D51"/>
    <w:rsid w:val="000724AE"/>
    <w:rsid w:val="00073C14"/>
    <w:rsid w:val="00074162"/>
    <w:rsid w:val="00074D44"/>
    <w:rsid w:val="00076B9E"/>
    <w:rsid w:val="00082272"/>
    <w:rsid w:val="00083298"/>
    <w:rsid w:val="00083C3F"/>
    <w:rsid w:val="00086FCD"/>
    <w:rsid w:val="00090FBA"/>
    <w:rsid w:val="000933EA"/>
    <w:rsid w:val="000A1E3E"/>
    <w:rsid w:val="000A548F"/>
    <w:rsid w:val="000A6F3E"/>
    <w:rsid w:val="000B05FA"/>
    <w:rsid w:val="000B156F"/>
    <w:rsid w:val="000B24F3"/>
    <w:rsid w:val="000B47C6"/>
    <w:rsid w:val="000C2B22"/>
    <w:rsid w:val="000C57A6"/>
    <w:rsid w:val="000D0357"/>
    <w:rsid w:val="000D37F7"/>
    <w:rsid w:val="000D5154"/>
    <w:rsid w:val="000E20FB"/>
    <w:rsid w:val="000F2EDF"/>
    <w:rsid w:val="000F7585"/>
    <w:rsid w:val="000F7AAF"/>
    <w:rsid w:val="00105EB9"/>
    <w:rsid w:val="0010728B"/>
    <w:rsid w:val="00111BE6"/>
    <w:rsid w:val="00113347"/>
    <w:rsid w:val="00120E58"/>
    <w:rsid w:val="00126CCE"/>
    <w:rsid w:val="00133116"/>
    <w:rsid w:val="00141DD6"/>
    <w:rsid w:val="001534C5"/>
    <w:rsid w:val="00154BD2"/>
    <w:rsid w:val="001643B4"/>
    <w:rsid w:val="00177F6C"/>
    <w:rsid w:val="00190424"/>
    <w:rsid w:val="001914C2"/>
    <w:rsid w:val="001A3D9C"/>
    <w:rsid w:val="001A6852"/>
    <w:rsid w:val="001B028B"/>
    <w:rsid w:val="001B751A"/>
    <w:rsid w:val="001C0DA8"/>
    <w:rsid w:val="001C7660"/>
    <w:rsid w:val="001D0A8B"/>
    <w:rsid w:val="001D621B"/>
    <w:rsid w:val="001D7C0F"/>
    <w:rsid w:val="001E307F"/>
    <w:rsid w:val="001E5861"/>
    <w:rsid w:val="001E6454"/>
    <w:rsid w:val="00201D95"/>
    <w:rsid w:val="0021637A"/>
    <w:rsid w:val="00217FC8"/>
    <w:rsid w:val="00223430"/>
    <w:rsid w:val="0023079D"/>
    <w:rsid w:val="00234EA7"/>
    <w:rsid w:val="0023558E"/>
    <w:rsid w:val="002409F2"/>
    <w:rsid w:val="00242319"/>
    <w:rsid w:val="002443AC"/>
    <w:rsid w:val="002446FA"/>
    <w:rsid w:val="0024723A"/>
    <w:rsid w:val="0025206E"/>
    <w:rsid w:val="00263D18"/>
    <w:rsid w:val="00271AA9"/>
    <w:rsid w:val="0027354D"/>
    <w:rsid w:val="00283A30"/>
    <w:rsid w:val="00283BDD"/>
    <w:rsid w:val="002934B1"/>
    <w:rsid w:val="002A24C0"/>
    <w:rsid w:val="002A5034"/>
    <w:rsid w:val="002A67C8"/>
    <w:rsid w:val="002B1598"/>
    <w:rsid w:val="002B1A42"/>
    <w:rsid w:val="002B7B0C"/>
    <w:rsid w:val="002D3284"/>
    <w:rsid w:val="002D5819"/>
    <w:rsid w:val="002D5E63"/>
    <w:rsid w:val="002E499C"/>
    <w:rsid w:val="002E5CE1"/>
    <w:rsid w:val="002F1F80"/>
    <w:rsid w:val="002F2A62"/>
    <w:rsid w:val="002F6DA2"/>
    <w:rsid w:val="003021BA"/>
    <w:rsid w:val="003030B3"/>
    <w:rsid w:val="00315E5B"/>
    <w:rsid w:val="0032225E"/>
    <w:rsid w:val="00325A3E"/>
    <w:rsid w:val="003436FC"/>
    <w:rsid w:val="0034593D"/>
    <w:rsid w:val="003506C6"/>
    <w:rsid w:val="00357DF9"/>
    <w:rsid w:val="00362874"/>
    <w:rsid w:val="0037688E"/>
    <w:rsid w:val="00376A05"/>
    <w:rsid w:val="003837E4"/>
    <w:rsid w:val="00385B66"/>
    <w:rsid w:val="003A1508"/>
    <w:rsid w:val="003A20F9"/>
    <w:rsid w:val="003A7EFD"/>
    <w:rsid w:val="003B0030"/>
    <w:rsid w:val="003B2F70"/>
    <w:rsid w:val="003C1777"/>
    <w:rsid w:val="003D4846"/>
    <w:rsid w:val="003E7551"/>
    <w:rsid w:val="003F0C1D"/>
    <w:rsid w:val="003F391A"/>
    <w:rsid w:val="003F5016"/>
    <w:rsid w:val="003F6856"/>
    <w:rsid w:val="004225BB"/>
    <w:rsid w:val="00432B8C"/>
    <w:rsid w:val="00443C13"/>
    <w:rsid w:val="004530C1"/>
    <w:rsid w:val="00453FAC"/>
    <w:rsid w:val="004646CD"/>
    <w:rsid w:val="00475062"/>
    <w:rsid w:val="00475C11"/>
    <w:rsid w:val="00477B94"/>
    <w:rsid w:val="00484F6A"/>
    <w:rsid w:val="004900A5"/>
    <w:rsid w:val="004A220E"/>
    <w:rsid w:val="004A507D"/>
    <w:rsid w:val="004C10C7"/>
    <w:rsid w:val="004C4DB6"/>
    <w:rsid w:val="004C710D"/>
    <w:rsid w:val="004D19BC"/>
    <w:rsid w:val="004D5381"/>
    <w:rsid w:val="004D6BDF"/>
    <w:rsid w:val="004E1643"/>
    <w:rsid w:val="004E61BF"/>
    <w:rsid w:val="004F2080"/>
    <w:rsid w:val="004F3122"/>
    <w:rsid w:val="00507337"/>
    <w:rsid w:val="005114D5"/>
    <w:rsid w:val="00511786"/>
    <w:rsid w:val="00523664"/>
    <w:rsid w:val="00536D2E"/>
    <w:rsid w:val="0053713A"/>
    <w:rsid w:val="00537DDE"/>
    <w:rsid w:val="0054092C"/>
    <w:rsid w:val="00546898"/>
    <w:rsid w:val="00546B50"/>
    <w:rsid w:val="00547B6F"/>
    <w:rsid w:val="005568A1"/>
    <w:rsid w:val="00556F09"/>
    <w:rsid w:val="00560040"/>
    <w:rsid w:val="00563281"/>
    <w:rsid w:val="00567BD9"/>
    <w:rsid w:val="00567D3C"/>
    <w:rsid w:val="00570574"/>
    <w:rsid w:val="00583BD1"/>
    <w:rsid w:val="00592582"/>
    <w:rsid w:val="00594E61"/>
    <w:rsid w:val="005A227F"/>
    <w:rsid w:val="005B2C6A"/>
    <w:rsid w:val="005B7572"/>
    <w:rsid w:val="005C18C7"/>
    <w:rsid w:val="005C213B"/>
    <w:rsid w:val="005C694D"/>
    <w:rsid w:val="005D523E"/>
    <w:rsid w:val="005E671F"/>
    <w:rsid w:val="005E7E55"/>
    <w:rsid w:val="005F7835"/>
    <w:rsid w:val="00610016"/>
    <w:rsid w:val="00612A0A"/>
    <w:rsid w:val="00615B61"/>
    <w:rsid w:val="006237EB"/>
    <w:rsid w:val="00624E9C"/>
    <w:rsid w:val="00626CEC"/>
    <w:rsid w:val="0063675F"/>
    <w:rsid w:val="0064345A"/>
    <w:rsid w:val="00643F81"/>
    <w:rsid w:val="00644628"/>
    <w:rsid w:val="00657B55"/>
    <w:rsid w:val="00671AA8"/>
    <w:rsid w:val="00672F78"/>
    <w:rsid w:val="006761CB"/>
    <w:rsid w:val="006802B8"/>
    <w:rsid w:val="00680B8F"/>
    <w:rsid w:val="00682160"/>
    <w:rsid w:val="00687FB9"/>
    <w:rsid w:val="00690A0E"/>
    <w:rsid w:val="00691623"/>
    <w:rsid w:val="006943AC"/>
    <w:rsid w:val="006A1C65"/>
    <w:rsid w:val="006A490D"/>
    <w:rsid w:val="006B0416"/>
    <w:rsid w:val="006B7AF5"/>
    <w:rsid w:val="006C50AD"/>
    <w:rsid w:val="006D3421"/>
    <w:rsid w:val="006D46FB"/>
    <w:rsid w:val="006D57F0"/>
    <w:rsid w:val="00701D65"/>
    <w:rsid w:val="0070342C"/>
    <w:rsid w:val="0071334C"/>
    <w:rsid w:val="00721A9B"/>
    <w:rsid w:val="00727315"/>
    <w:rsid w:val="0073186F"/>
    <w:rsid w:val="007324C0"/>
    <w:rsid w:val="00732B56"/>
    <w:rsid w:val="00734BED"/>
    <w:rsid w:val="00740C81"/>
    <w:rsid w:val="007455CB"/>
    <w:rsid w:val="00751867"/>
    <w:rsid w:val="0075416A"/>
    <w:rsid w:val="007556C1"/>
    <w:rsid w:val="0076661A"/>
    <w:rsid w:val="00782A7B"/>
    <w:rsid w:val="0078732D"/>
    <w:rsid w:val="0078780D"/>
    <w:rsid w:val="00794232"/>
    <w:rsid w:val="007A0EC9"/>
    <w:rsid w:val="007A77BD"/>
    <w:rsid w:val="007B23C5"/>
    <w:rsid w:val="007B2FFF"/>
    <w:rsid w:val="007B3C6C"/>
    <w:rsid w:val="007B5897"/>
    <w:rsid w:val="007B5F14"/>
    <w:rsid w:val="007C4833"/>
    <w:rsid w:val="007E238C"/>
    <w:rsid w:val="007E5869"/>
    <w:rsid w:val="007E7B3A"/>
    <w:rsid w:val="00800471"/>
    <w:rsid w:val="00800E6F"/>
    <w:rsid w:val="008076B9"/>
    <w:rsid w:val="00816960"/>
    <w:rsid w:val="008173E0"/>
    <w:rsid w:val="0083294F"/>
    <w:rsid w:val="00844020"/>
    <w:rsid w:val="008472FC"/>
    <w:rsid w:val="008554AF"/>
    <w:rsid w:val="00855CE7"/>
    <w:rsid w:val="008574BB"/>
    <w:rsid w:val="00857E44"/>
    <w:rsid w:val="0086035A"/>
    <w:rsid w:val="00860527"/>
    <w:rsid w:val="008648E7"/>
    <w:rsid w:val="008903E4"/>
    <w:rsid w:val="008A19D8"/>
    <w:rsid w:val="008A641B"/>
    <w:rsid w:val="008B3D18"/>
    <w:rsid w:val="008B6773"/>
    <w:rsid w:val="008C100C"/>
    <w:rsid w:val="008E0720"/>
    <w:rsid w:val="008E21B7"/>
    <w:rsid w:val="008E7850"/>
    <w:rsid w:val="008F72DB"/>
    <w:rsid w:val="00902B00"/>
    <w:rsid w:val="00904742"/>
    <w:rsid w:val="00906285"/>
    <w:rsid w:val="0090797E"/>
    <w:rsid w:val="00910B69"/>
    <w:rsid w:val="009111EB"/>
    <w:rsid w:val="009173AA"/>
    <w:rsid w:val="00917E7F"/>
    <w:rsid w:val="00924871"/>
    <w:rsid w:val="0092765A"/>
    <w:rsid w:val="00932FF7"/>
    <w:rsid w:val="00935CAE"/>
    <w:rsid w:val="0093717E"/>
    <w:rsid w:val="00940B2E"/>
    <w:rsid w:val="009422D8"/>
    <w:rsid w:val="009474F7"/>
    <w:rsid w:val="00953538"/>
    <w:rsid w:val="00963E4D"/>
    <w:rsid w:val="0097406B"/>
    <w:rsid w:val="00981A29"/>
    <w:rsid w:val="00981DFA"/>
    <w:rsid w:val="0098280B"/>
    <w:rsid w:val="00984DAA"/>
    <w:rsid w:val="009872E6"/>
    <w:rsid w:val="00991F47"/>
    <w:rsid w:val="00993E56"/>
    <w:rsid w:val="009A3FE7"/>
    <w:rsid w:val="009C2B2B"/>
    <w:rsid w:val="009D6CE0"/>
    <w:rsid w:val="009E01F2"/>
    <w:rsid w:val="009E3FFF"/>
    <w:rsid w:val="009E7110"/>
    <w:rsid w:val="009F15B0"/>
    <w:rsid w:val="009F51BB"/>
    <w:rsid w:val="00A03FBC"/>
    <w:rsid w:val="00A06F40"/>
    <w:rsid w:val="00A1171B"/>
    <w:rsid w:val="00A21330"/>
    <w:rsid w:val="00A2229D"/>
    <w:rsid w:val="00A2626E"/>
    <w:rsid w:val="00A265B2"/>
    <w:rsid w:val="00A31D80"/>
    <w:rsid w:val="00A35CDD"/>
    <w:rsid w:val="00A36F15"/>
    <w:rsid w:val="00A4195A"/>
    <w:rsid w:val="00A41D33"/>
    <w:rsid w:val="00A5445D"/>
    <w:rsid w:val="00A60923"/>
    <w:rsid w:val="00A803C9"/>
    <w:rsid w:val="00A926F0"/>
    <w:rsid w:val="00AB1663"/>
    <w:rsid w:val="00AB35E6"/>
    <w:rsid w:val="00AB7367"/>
    <w:rsid w:val="00AC5A08"/>
    <w:rsid w:val="00AD39DB"/>
    <w:rsid w:val="00AD4ABB"/>
    <w:rsid w:val="00AD7690"/>
    <w:rsid w:val="00AE0981"/>
    <w:rsid w:val="00AE7695"/>
    <w:rsid w:val="00AF7883"/>
    <w:rsid w:val="00B047D1"/>
    <w:rsid w:val="00B12633"/>
    <w:rsid w:val="00B136CD"/>
    <w:rsid w:val="00B145B8"/>
    <w:rsid w:val="00B15779"/>
    <w:rsid w:val="00B23C51"/>
    <w:rsid w:val="00B25C4F"/>
    <w:rsid w:val="00B3485D"/>
    <w:rsid w:val="00B42237"/>
    <w:rsid w:val="00B43DBD"/>
    <w:rsid w:val="00B57849"/>
    <w:rsid w:val="00B63B36"/>
    <w:rsid w:val="00B63C65"/>
    <w:rsid w:val="00B729DD"/>
    <w:rsid w:val="00B72EF1"/>
    <w:rsid w:val="00B90B54"/>
    <w:rsid w:val="00B93533"/>
    <w:rsid w:val="00BB4742"/>
    <w:rsid w:val="00BB6AB4"/>
    <w:rsid w:val="00BC5F90"/>
    <w:rsid w:val="00BC69EC"/>
    <w:rsid w:val="00BC7ADF"/>
    <w:rsid w:val="00BD02C0"/>
    <w:rsid w:val="00BD453F"/>
    <w:rsid w:val="00BD602C"/>
    <w:rsid w:val="00BE59F0"/>
    <w:rsid w:val="00BE65AD"/>
    <w:rsid w:val="00BF5F62"/>
    <w:rsid w:val="00BF7D84"/>
    <w:rsid w:val="00C022A3"/>
    <w:rsid w:val="00C04204"/>
    <w:rsid w:val="00C10AB8"/>
    <w:rsid w:val="00C12B7A"/>
    <w:rsid w:val="00C266D5"/>
    <w:rsid w:val="00C41D72"/>
    <w:rsid w:val="00C42E55"/>
    <w:rsid w:val="00C47612"/>
    <w:rsid w:val="00C63005"/>
    <w:rsid w:val="00C6474C"/>
    <w:rsid w:val="00C77B9D"/>
    <w:rsid w:val="00C82E4F"/>
    <w:rsid w:val="00C84319"/>
    <w:rsid w:val="00CA3CA3"/>
    <w:rsid w:val="00CA41F7"/>
    <w:rsid w:val="00CB114B"/>
    <w:rsid w:val="00CB304E"/>
    <w:rsid w:val="00CC225F"/>
    <w:rsid w:val="00CC65C8"/>
    <w:rsid w:val="00CD1615"/>
    <w:rsid w:val="00CD5DB1"/>
    <w:rsid w:val="00CD5E86"/>
    <w:rsid w:val="00CD762C"/>
    <w:rsid w:val="00CE4F8C"/>
    <w:rsid w:val="00CE784C"/>
    <w:rsid w:val="00CF3038"/>
    <w:rsid w:val="00D04A73"/>
    <w:rsid w:val="00D10F34"/>
    <w:rsid w:val="00D12155"/>
    <w:rsid w:val="00D27335"/>
    <w:rsid w:val="00D45B05"/>
    <w:rsid w:val="00D522C3"/>
    <w:rsid w:val="00D53101"/>
    <w:rsid w:val="00D66B9F"/>
    <w:rsid w:val="00D800B3"/>
    <w:rsid w:val="00D867AC"/>
    <w:rsid w:val="00D96A5E"/>
    <w:rsid w:val="00DA12AD"/>
    <w:rsid w:val="00DA2A92"/>
    <w:rsid w:val="00DA39BB"/>
    <w:rsid w:val="00DA5515"/>
    <w:rsid w:val="00DA5F99"/>
    <w:rsid w:val="00DA76A9"/>
    <w:rsid w:val="00DB2509"/>
    <w:rsid w:val="00DB2B75"/>
    <w:rsid w:val="00DC156A"/>
    <w:rsid w:val="00DC2EC4"/>
    <w:rsid w:val="00DC40AB"/>
    <w:rsid w:val="00DD0CF5"/>
    <w:rsid w:val="00DD3201"/>
    <w:rsid w:val="00DE16C4"/>
    <w:rsid w:val="00DF5CE7"/>
    <w:rsid w:val="00DF6228"/>
    <w:rsid w:val="00E012EB"/>
    <w:rsid w:val="00E0468B"/>
    <w:rsid w:val="00E10E74"/>
    <w:rsid w:val="00E16F3C"/>
    <w:rsid w:val="00E21F38"/>
    <w:rsid w:val="00E342DE"/>
    <w:rsid w:val="00E346A9"/>
    <w:rsid w:val="00E40AAB"/>
    <w:rsid w:val="00E477CD"/>
    <w:rsid w:val="00E53AFA"/>
    <w:rsid w:val="00E60F6D"/>
    <w:rsid w:val="00E65E34"/>
    <w:rsid w:val="00E744D5"/>
    <w:rsid w:val="00E75460"/>
    <w:rsid w:val="00E76657"/>
    <w:rsid w:val="00E8382B"/>
    <w:rsid w:val="00E901E4"/>
    <w:rsid w:val="00E908B7"/>
    <w:rsid w:val="00EA347D"/>
    <w:rsid w:val="00EA66F6"/>
    <w:rsid w:val="00EC41DC"/>
    <w:rsid w:val="00ED1ABD"/>
    <w:rsid w:val="00ED4799"/>
    <w:rsid w:val="00ED7C52"/>
    <w:rsid w:val="00EE0D78"/>
    <w:rsid w:val="00EE1E53"/>
    <w:rsid w:val="00EE2866"/>
    <w:rsid w:val="00EF45EE"/>
    <w:rsid w:val="00EF5C78"/>
    <w:rsid w:val="00F06BF8"/>
    <w:rsid w:val="00F15A37"/>
    <w:rsid w:val="00F20423"/>
    <w:rsid w:val="00F25ADA"/>
    <w:rsid w:val="00F26806"/>
    <w:rsid w:val="00F32670"/>
    <w:rsid w:val="00F3714B"/>
    <w:rsid w:val="00F45031"/>
    <w:rsid w:val="00F531FE"/>
    <w:rsid w:val="00F57805"/>
    <w:rsid w:val="00F63338"/>
    <w:rsid w:val="00F63D67"/>
    <w:rsid w:val="00F63F58"/>
    <w:rsid w:val="00F724A6"/>
    <w:rsid w:val="00F742B0"/>
    <w:rsid w:val="00F8484E"/>
    <w:rsid w:val="00F87F3E"/>
    <w:rsid w:val="00F93A13"/>
    <w:rsid w:val="00FA1BDE"/>
    <w:rsid w:val="00FB71E0"/>
    <w:rsid w:val="00FC1656"/>
    <w:rsid w:val="00FC2104"/>
    <w:rsid w:val="00FD2737"/>
    <w:rsid w:val="00FE13C9"/>
    <w:rsid w:val="00FE15D9"/>
    <w:rsid w:val="00FE5B2C"/>
    <w:rsid w:val="00FF00C4"/>
    <w:rsid w:val="00FF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C6A"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5B2C6A"/>
    <w:pPr>
      <w:spacing w:before="100" w:beforeAutospacing="1" w:after="100" w:afterAutospacing="1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rsid w:val="005B2C6A"/>
    <w:pPr>
      <w:spacing w:before="100" w:beforeAutospacing="1" w:after="100" w:afterAutospacing="1"/>
      <w:outlineLvl w:val="1"/>
    </w:pPr>
  </w:style>
  <w:style w:type="paragraph" w:styleId="3">
    <w:name w:val="heading 3"/>
    <w:basedOn w:val="a"/>
    <w:link w:val="3Char"/>
    <w:uiPriority w:val="9"/>
    <w:qFormat/>
    <w:rsid w:val="005B2C6A"/>
    <w:pPr>
      <w:spacing w:before="100" w:beforeAutospacing="1" w:after="100" w:afterAutospacing="1"/>
      <w:outlineLvl w:val="2"/>
    </w:pPr>
  </w:style>
  <w:style w:type="paragraph" w:styleId="4">
    <w:name w:val="heading 4"/>
    <w:basedOn w:val="a"/>
    <w:link w:val="4Char"/>
    <w:uiPriority w:val="9"/>
    <w:qFormat/>
    <w:rsid w:val="005B2C6A"/>
    <w:pPr>
      <w:spacing w:before="100" w:beforeAutospacing="1" w:after="100" w:afterAutospacing="1"/>
      <w:outlineLvl w:val="3"/>
    </w:pPr>
  </w:style>
  <w:style w:type="paragraph" w:styleId="5">
    <w:name w:val="heading 5"/>
    <w:basedOn w:val="a"/>
    <w:link w:val="5Char"/>
    <w:uiPriority w:val="9"/>
    <w:qFormat/>
    <w:rsid w:val="005B2C6A"/>
    <w:pPr>
      <w:spacing w:before="100" w:beforeAutospacing="1" w:after="100" w:afterAutospacing="1"/>
      <w:outlineLvl w:val="4"/>
    </w:pPr>
  </w:style>
  <w:style w:type="paragraph" w:styleId="6">
    <w:name w:val="heading 6"/>
    <w:basedOn w:val="a"/>
    <w:link w:val="6Char"/>
    <w:uiPriority w:val="9"/>
    <w:qFormat/>
    <w:rsid w:val="005B2C6A"/>
    <w:pPr>
      <w:spacing w:before="100" w:beforeAutospacing="1" w:after="100" w:afterAutospacing="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2C6A"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5B2C6A"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5B2C6A"/>
    <w:rPr>
      <w:rFonts w:ascii="Courier New" w:eastAsia="굴림체" w:hAnsi="Courier New" w:cs="굴림체" w:hint="default"/>
      <w:spacing w:val="0"/>
      <w:sz w:val="26"/>
      <w:szCs w:val="26"/>
    </w:rPr>
  </w:style>
  <w:style w:type="character" w:customStyle="1" w:styleId="1Char">
    <w:name w:val="제목 1 Char"/>
    <w:basedOn w:val="a0"/>
    <w:link w:val="1"/>
    <w:uiPriority w:val="9"/>
    <w:locked/>
    <w:rsid w:val="005B2C6A"/>
    <w:rPr>
      <w:rFonts w:ascii="맑은 고딕" w:eastAsia="맑은 고딕" w:hAnsi="맑은 고딕" w:cs="Times New Roman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sid w:val="005B2C6A"/>
    <w:rPr>
      <w:rFonts w:ascii="맑은 고딕" w:eastAsia="맑은 고딕" w:hAnsi="맑은 고딕" w:cs="Times New Roman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sid w:val="005B2C6A"/>
    <w:rPr>
      <w:rFonts w:ascii="맑은 고딕" w:eastAsia="맑은 고딕" w:hAnsi="맑은 고딕" w:cs="Times New Roman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sid w:val="005B2C6A"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sid w:val="005B2C6A"/>
    <w:rPr>
      <w:rFonts w:ascii="맑은 고딕" w:eastAsia="맑은 고딕" w:hAnsi="맑은 고딕" w:cs="Times New Roman" w:hint="eastAsia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locked/>
    <w:rsid w:val="005B2C6A"/>
    <w:rPr>
      <w:rFonts w:ascii="굴림" w:eastAsia="굴림" w:hAnsi="굴림" w:cs="굴림" w:hint="eastAsia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sid w:val="005B2C6A"/>
    <w:rPr>
      <w:rFonts w:ascii="Courier New" w:eastAsia="굴림체" w:hAnsi="Courier New" w:cs="굴림체" w:hint="default"/>
      <w:spacing w:val="0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rsid w:val="005B2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굴림체" w:hAnsi="Courier New" w:cs="굴림체"/>
      <w:color w:val="666666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locked/>
    <w:rsid w:val="005B2C6A"/>
    <w:rPr>
      <w:rFonts w:ascii="Courier New" w:eastAsia="굴림" w:hAnsi="Courier New" w:cs="Courier New" w:hint="default"/>
    </w:rPr>
  </w:style>
  <w:style w:type="character" w:styleId="HTML2">
    <w:name w:val="HTML Sample"/>
    <w:basedOn w:val="a0"/>
    <w:uiPriority w:val="99"/>
    <w:semiHidden/>
    <w:unhideWhenUsed/>
    <w:rsid w:val="005B2C6A"/>
    <w:rPr>
      <w:rFonts w:ascii="Courier New" w:eastAsia="굴림체" w:hAnsi="Courier New" w:cs="굴림체" w:hint="default"/>
      <w:spacing w:val="0"/>
      <w:sz w:val="26"/>
      <w:szCs w:val="26"/>
    </w:rPr>
  </w:style>
  <w:style w:type="character" w:styleId="a5">
    <w:name w:val="Strong"/>
    <w:basedOn w:val="a0"/>
    <w:uiPriority w:val="22"/>
    <w:qFormat/>
    <w:rsid w:val="005B2C6A"/>
    <w:rPr>
      <w:b/>
      <w:bCs/>
    </w:rPr>
  </w:style>
  <w:style w:type="character" w:styleId="HTML3">
    <w:name w:val="HTML Typewriter"/>
    <w:basedOn w:val="a0"/>
    <w:uiPriority w:val="99"/>
    <w:semiHidden/>
    <w:unhideWhenUsed/>
    <w:rsid w:val="005B2C6A"/>
    <w:rPr>
      <w:rFonts w:ascii="Courier New" w:eastAsia="굴림체" w:hAnsi="Courier New" w:cs="굴림체" w:hint="default"/>
      <w:spacing w:val="0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styleId="a7">
    <w:name w:val="header"/>
    <w:basedOn w:val="a"/>
    <w:link w:val="Char"/>
    <w:uiPriority w:val="99"/>
    <w:semiHidden/>
    <w:unhideWhenUsed/>
    <w:rsid w:val="005B2C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locked/>
    <w:rsid w:val="005B2C6A"/>
    <w:rPr>
      <w:rFonts w:ascii="굴림" w:eastAsia="굴림" w:hAnsi="굴림" w:cs="굴림" w:hint="eastAsia"/>
      <w:sz w:val="24"/>
      <w:szCs w:val="24"/>
    </w:rPr>
  </w:style>
  <w:style w:type="paragraph" w:styleId="a8">
    <w:name w:val="footer"/>
    <w:basedOn w:val="a"/>
    <w:link w:val="Char0"/>
    <w:uiPriority w:val="99"/>
    <w:semiHidden/>
    <w:unhideWhenUsed/>
    <w:rsid w:val="005B2C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locked/>
    <w:rsid w:val="005B2C6A"/>
    <w:rPr>
      <w:rFonts w:ascii="굴림" w:eastAsia="굴림" w:hAnsi="굴림" w:cs="굴림" w:hint="eastAsia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B2C6A"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locked/>
    <w:rsid w:val="005B2C6A"/>
    <w:rPr>
      <w:rFonts w:ascii="맑은 고딕" w:eastAsia="맑은 고딕" w:hAnsi="맑은 고딕" w:cs="Times New Roman" w:hint="eastAsia"/>
      <w:sz w:val="18"/>
      <w:szCs w:val="18"/>
    </w:rPr>
  </w:style>
  <w:style w:type="paragraph" w:customStyle="1" w:styleId="gulim13gre">
    <w:name w:val="gulim13_gre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uiPriority w:val="99"/>
    <w:semiHidden/>
    <w:rsid w:val="005B2C6A"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uiPriority w:val="99"/>
    <w:semiHidden/>
    <w:rsid w:val="005B2C6A"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uiPriority w:val="99"/>
    <w:semiHidden/>
    <w:rsid w:val="005B2C6A"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uiPriority w:val="99"/>
    <w:semiHidden/>
    <w:rsid w:val="005B2C6A"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uiPriority w:val="99"/>
    <w:semiHidden/>
    <w:rsid w:val="005B2C6A"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uiPriority w:val="99"/>
    <w:semiHidden/>
    <w:rsid w:val="005B2C6A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uiPriority w:val="99"/>
    <w:semiHidden/>
    <w:rsid w:val="005B2C6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uiPriority w:val="99"/>
    <w:semiHidden/>
    <w:rsid w:val="005B2C6A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uiPriority w:val="99"/>
    <w:semiHidden/>
    <w:rsid w:val="005B2C6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uiPriority w:val="99"/>
    <w:semiHidden/>
    <w:rsid w:val="005B2C6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uiPriority w:val="99"/>
    <w:semiHidden/>
    <w:rsid w:val="005B2C6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uiPriority w:val="99"/>
    <w:semiHidden/>
    <w:rsid w:val="005B2C6A"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uiPriority w:val="99"/>
    <w:semiHidden/>
    <w:rsid w:val="005B2C6A"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uiPriority w:val="99"/>
    <w:semiHidden/>
    <w:rsid w:val="005B2C6A"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uiPriority w:val="99"/>
    <w:semiHidden/>
    <w:rsid w:val="005B2C6A"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uiPriority w:val="99"/>
    <w:semiHidden/>
    <w:rsid w:val="005B2C6A"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uiPriority w:val="99"/>
    <w:semiHidden/>
    <w:rsid w:val="005B2C6A"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uiPriority w:val="99"/>
    <w:semiHidden/>
    <w:rsid w:val="005B2C6A"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uiPriority w:val="99"/>
    <w:semiHidden/>
    <w:rsid w:val="005B2C6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uiPriority w:val="99"/>
    <w:semiHidden/>
    <w:rsid w:val="005B2C6A"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uiPriority w:val="99"/>
    <w:semiHidden/>
    <w:rsid w:val="005B2C6A"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uiPriority w:val="99"/>
    <w:semiHidden/>
    <w:rsid w:val="005B2C6A"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uiPriority w:val="99"/>
    <w:semiHidden/>
    <w:rsid w:val="005B2C6A"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uiPriority w:val="99"/>
    <w:semiHidden/>
    <w:rsid w:val="005B2C6A"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uiPriority w:val="99"/>
    <w:semiHidden/>
    <w:rsid w:val="005B2C6A"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uiPriority w:val="99"/>
    <w:semiHidden/>
    <w:rsid w:val="005B2C6A"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uiPriority w:val="99"/>
    <w:semiHidden/>
    <w:rsid w:val="005B2C6A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uiPriority w:val="99"/>
    <w:semiHidden/>
    <w:rsid w:val="005B2C6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uiPriority w:val="99"/>
    <w:semiHidden/>
    <w:rsid w:val="005B2C6A"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uiPriority w:val="99"/>
    <w:semiHidden/>
    <w:rsid w:val="005B2C6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uiPriority w:val="99"/>
    <w:semiHidden/>
    <w:rsid w:val="005B2C6A"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uiPriority w:val="99"/>
    <w:semiHidden/>
    <w:rsid w:val="005B2C6A"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uiPriority w:val="99"/>
    <w:semiHidden/>
    <w:rsid w:val="005B2C6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uiPriority w:val="99"/>
    <w:semiHidden/>
    <w:rsid w:val="005B2C6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uiPriority w:val="99"/>
    <w:semiHidden/>
    <w:rsid w:val="005B2C6A"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uiPriority w:val="99"/>
    <w:semiHidden/>
    <w:rsid w:val="005B2C6A"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uiPriority w:val="99"/>
    <w:semiHidden/>
    <w:rsid w:val="005B2C6A"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uiPriority w:val="99"/>
    <w:semiHidden/>
    <w:rsid w:val="005B2C6A"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uiPriority w:val="99"/>
    <w:semiHidden/>
    <w:rsid w:val="005B2C6A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uiPriority w:val="99"/>
    <w:semiHidden/>
    <w:rsid w:val="005B2C6A"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uiPriority w:val="99"/>
    <w:semiHidden/>
    <w:rsid w:val="005B2C6A"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uiPriority w:val="99"/>
    <w:semiHidden/>
    <w:rsid w:val="005B2C6A"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uiPriority w:val="99"/>
    <w:semiHidden/>
    <w:rsid w:val="005B2C6A"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uiPriority w:val="99"/>
    <w:semiHidden/>
    <w:rsid w:val="005B2C6A"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uiPriority w:val="99"/>
    <w:semiHidden/>
    <w:rsid w:val="005B2C6A"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uiPriority w:val="99"/>
    <w:semiHidden/>
    <w:rsid w:val="005B2C6A"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uiPriority w:val="99"/>
    <w:semiHidden/>
    <w:rsid w:val="005B2C6A"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uiPriority w:val="99"/>
    <w:semiHidden/>
    <w:rsid w:val="005B2C6A"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uiPriority w:val="99"/>
    <w:semiHidden/>
    <w:rsid w:val="005B2C6A"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uiPriority w:val="99"/>
    <w:semiHidden/>
    <w:rsid w:val="005B2C6A"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uiPriority w:val="99"/>
    <w:semiHidden/>
    <w:rsid w:val="005B2C6A"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uiPriority w:val="99"/>
    <w:semiHidden/>
    <w:rsid w:val="005B2C6A"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uiPriority w:val="99"/>
    <w:semiHidden/>
    <w:rsid w:val="005B2C6A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uiPriority w:val="99"/>
    <w:semiHidden/>
    <w:rsid w:val="005B2C6A"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uiPriority w:val="99"/>
    <w:semiHidden/>
    <w:rsid w:val="005B2C6A"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uiPriority w:val="99"/>
    <w:semiHidden/>
    <w:rsid w:val="005B2C6A"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uiPriority w:val="99"/>
    <w:semiHidden/>
    <w:rsid w:val="005B2C6A"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uiPriority w:val="99"/>
    <w:semiHidden/>
    <w:rsid w:val="005B2C6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uiPriority w:val="99"/>
    <w:semiHidden/>
    <w:rsid w:val="005B2C6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uiPriority w:val="99"/>
    <w:semiHidden/>
    <w:rsid w:val="005B2C6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uiPriority w:val="99"/>
    <w:semiHidden/>
    <w:rsid w:val="005B2C6A"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uiPriority w:val="99"/>
    <w:semiHidden/>
    <w:rsid w:val="005B2C6A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uiPriority w:val="99"/>
    <w:semiHidden/>
    <w:rsid w:val="005B2C6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uiPriority w:val="99"/>
    <w:semiHidden/>
    <w:rsid w:val="005B2C6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uiPriority w:val="99"/>
    <w:semiHidden/>
    <w:rsid w:val="005B2C6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10">
    <w:name w:val="h10"/>
    <w:basedOn w:val="a"/>
    <w:uiPriority w:val="99"/>
    <w:semiHidden/>
    <w:rsid w:val="005B2C6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20">
    <w:name w:val="h20"/>
    <w:basedOn w:val="a"/>
    <w:uiPriority w:val="99"/>
    <w:semiHidden/>
    <w:rsid w:val="005B2C6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30">
    <w:name w:val="h30"/>
    <w:basedOn w:val="a"/>
    <w:uiPriority w:val="99"/>
    <w:semiHidden/>
    <w:rsid w:val="005B2C6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t-center">
    <w:name w:val="t-center"/>
    <w:basedOn w:val="a"/>
    <w:uiPriority w:val="99"/>
    <w:semiHidden/>
    <w:rsid w:val="005B2C6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mb10">
    <w:name w:val="mb10"/>
    <w:basedOn w:val="a"/>
    <w:uiPriority w:val="99"/>
    <w:semiHidden/>
    <w:rsid w:val="005B2C6A"/>
    <w:pPr>
      <w:spacing w:before="100" w:beforeAutospacing="1" w:after="135"/>
    </w:pPr>
    <w:rPr>
      <w:rFonts w:ascii="gulim" w:hAnsi="gulim"/>
      <w:color w:val="666666"/>
      <w:sz w:val="18"/>
      <w:szCs w:val="18"/>
    </w:rPr>
  </w:style>
  <w:style w:type="paragraph" w:customStyle="1" w:styleId="mt10">
    <w:name w:val="mt10"/>
    <w:basedOn w:val="a"/>
    <w:uiPriority w:val="99"/>
    <w:semiHidden/>
    <w:rsid w:val="005B2C6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20">
    <w:name w:val="mb20"/>
    <w:basedOn w:val="a"/>
    <w:uiPriority w:val="99"/>
    <w:semiHidden/>
    <w:rsid w:val="005B2C6A"/>
    <w:pPr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mb40">
    <w:name w:val="mb40"/>
    <w:basedOn w:val="a"/>
    <w:uiPriority w:val="99"/>
    <w:semiHidden/>
    <w:rsid w:val="005B2C6A"/>
    <w:pPr>
      <w:spacing w:before="100" w:beforeAutospacing="1" w:after="600"/>
    </w:pPr>
    <w:rPr>
      <w:rFonts w:ascii="gulim" w:hAnsi="gulim"/>
      <w:color w:val="666666"/>
      <w:sz w:val="18"/>
      <w:szCs w:val="18"/>
    </w:rPr>
  </w:style>
  <w:style w:type="paragraph" w:customStyle="1" w:styleId="mb50">
    <w:name w:val="mb50"/>
    <w:basedOn w:val="a"/>
    <w:uiPriority w:val="99"/>
    <w:semiHidden/>
    <w:rsid w:val="005B2C6A"/>
    <w:pPr>
      <w:spacing w:before="100" w:beforeAutospacing="1" w:after="750"/>
    </w:pPr>
    <w:rPr>
      <w:rFonts w:ascii="gulim" w:hAnsi="gulim"/>
      <w:color w:val="666666"/>
      <w:sz w:val="18"/>
      <w:szCs w:val="18"/>
    </w:rPr>
  </w:style>
  <w:style w:type="paragraph" w:customStyle="1" w:styleId="mt5">
    <w:name w:val="mt5"/>
    <w:basedOn w:val="a"/>
    <w:uiPriority w:val="99"/>
    <w:semiHidden/>
    <w:rsid w:val="005B2C6A"/>
    <w:pPr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wrapper">
    <w:name w:val="resume-wrapper"/>
    <w:basedOn w:val="a"/>
    <w:uiPriority w:val="99"/>
    <w:semiHidden/>
    <w:rsid w:val="005B2C6A"/>
    <w:pPr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ume">
    <w:name w:val="resume"/>
    <w:basedOn w:val="a"/>
    <w:uiPriority w:val="99"/>
    <w:semiHidden/>
    <w:rsid w:val="005B2C6A"/>
    <w:rPr>
      <w:rFonts w:ascii="gulim" w:hAnsi="gulim"/>
      <w:color w:val="333333"/>
      <w:sz w:val="2"/>
      <w:szCs w:val="2"/>
    </w:rPr>
  </w:style>
  <w:style w:type="paragraph" w:customStyle="1" w:styleId="bg-gray">
    <w:name w:val="bg-gray"/>
    <w:basedOn w:val="a"/>
    <w:uiPriority w:val="99"/>
    <w:semiHidden/>
    <w:rsid w:val="005B2C6A"/>
    <w:pPr>
      <w:shd w:val="clear" w:color="auto" w:fill="CCCCCC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white">
    <w:name w:val="bg-white"/>
    <w:basedOn w:val="a"/>
    <w:uiPriority w:val="99"/>
    <w:semiHidden/>
    <w:rsid w:val="005B2C6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ransparent">
    <w:name w:val="res-input-transparent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">
    <w:name w:val="res-input-text"/>
    <w:basedOn w:val="a"/>
    <w:uiPriority w:val="99"/>
    <w:semiHidden/>
    <w:rsid w:val="005B2C6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num">
    <w:name w:val="res-input-num"/>
    <w:basedOn w:val="a"/>
    <w:uiPriority w:val="99"/>
    <w:semiHidden/>
    <w:rsid w:val="005B2C6A"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c-pad">
    <w:name w:val="res-sec-pad"/>
    <w:basedOn w:val="a"/>
    <w:uiPriority w:val="99"/>
    <w:semiHidden/>
    <w:rsid w:val="005B2C6A"/>
    <w:pPr>
      <w:spacing w:before="9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title">
    <w:name w:val="res-title"/>
    <w:basedOn w:val="a"/>
    <w:uiPriority w:val="99"/>
    <w:semiHidden/>
    <w:rsid w:val="005B2C6A"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put-title">
    <w:name w:val="input-title"/>
    <w:basedOn w:val="a"/>
    <w:uiPriority w:val="99"/>
    <w:semiHidden/>
    <w:rsid w:val="005B2C6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color w:val="333333"/>
      <w:sz w:val="20"/>
      <w:szCs w:val="20"/>
    </w:rPr>
  </w:style>
  <w:style w:type="paragraph" w:customStyle="1" w:styleId="res-line-dot">
    <w:name w:val="res-line-dot"/>
    <w:basedOn w:val="a"/>
    <w:uiPriority w:val="99"/>
    <w:semiHidden/>
    <w:rsid w:val="005B2C6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area">
    <w:name w:val="res-input-textarea"/>
    <w:basedOn w:val="a"/>
    <w:uiPriority w:val="99"/>
    <w:semiHidden/>
    <w:rsid w:val="005B2C6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rFonts w:ascii="gulim" w:hAnsi="gulim"/>
      <w:color w:val="444444"/>
      <w:sz w:val="18"/>
      <w:szCs w:val="18"/>
    </w:rPr>
  </w:style>
  <w:style w:type="paragraph" w:customStyle="1" w:styleId="res-select">
    <w:name w:val="res-select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eckbox">
    <w:name w:val="res-input-checkbox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position w:val="-3"/>
      <w:sz w:val="18"/>
      <w:szCs w:val="18"/>
    </w:rPr>
  </w:style>
  <w:style w:type="paragraph" w:customStyle="1" w:styleId="res-radio">
    <w:name w:val="res-radio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position w:val="-2"/>
      <w:sz w:val="18"/>
      <w:szCs w:val="18"/>
    </w:rPr>
  </w:style>
  <w:style w:type="paragraph" w:customStyle="1" w:styleId="item">
    <w:name w:val="item"/>
    <w:basedOn w:val="a"/>
    <w:uiPriority w:val="99"/>
    <w:semiHidden/>
    <w:rsid w:val="005B2C6A"/>
    <w:pPr>
      <w:spacing w:before="60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item-sel">
    <w:name w:val="item-sel"/>
    <w:basedOn w:val="a"/>
    <w:uiPriority w:val="99"/>
    <w:semiHidden/>
    <w:rsid w:val="005B2C6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">
    <w:name w:val="bluebox"/>
    <w:basedOn w:val="a"/>
    <w:uiPriority w:val="99"/>
    <w:semiHidden/>
    <w:rsid w:val="005B2C6A"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444444"/>
      <w:sz w:val="18"/>
      <w:szCs w:val="18"/>
    </w:rPr>
  </w:style>
  <w:style w:type="paragraph" w:customStyle="1" w:styleId="title-header">
    <w:name w:val="title-header"/>
    <w:basedOn w:val="a"/>
    <w:uiPriority w:val="99"/>
    <w:semiHidden/>
    <w:rsid w:val="005B2C6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header">
    <w:name w:val="item-header"/>
    <w:basedOn w:val="a"/>
    <w:uiPriority w:val="99"/>
    <w:semiHidden/>
    <w:rsid w:val="005B2C6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footer">
    <w:name w:val="item-footer"/>
    <w:basedOn w:val="a"/>
    <w:uiPriority w:val="99"/>
    <w:semiHidden/>
    <w:rsid w:val="005B2C6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title-person">
    <w:name w:val="title-person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">
    <w:name w:val="tbl-register"/>
    <w:basedOn w:val="a"/>
    <w:uiPriority w:val="99"/>
    <w:semiHidden/>
    <w:rsid w:val="005B2C6A"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res-cmt">
    <w:name w:val="res-cmt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sec">
    <w:name w:val="res-cmt-sec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9D9D9D"/>
      <w:spacing w:val="-30"/>
      <w:sz w:val="17"/>
      <w:szCs w:val="17"/>
    </w:rPr>
  </w:style>
  <w:style w:type="paragraph" w:customStyle="1" w:styleId="res-cmt-ind">
    <w:name w:val="res-cmt-ind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career">
    <w:name w:val="res-cmt-career"/>
    <w:basedOn w:val="a"/>
    <w:uiPriority w:val="99"/>
    <w:semiHidden/>
    <w:rsid w:val="005B2C6A"/>
    <w:pPr>
      <w:spacing w:before="100" w:beforeAutospacing="1" w:after="100" w:afterAutospacing="1"/>
      <w:jc w:val="right"/>
    </w:pPr>
    <w:rPr>
      <w:rFonts w:ascii="돋움" w:eastAsia="돋움" w:hAnsi="돋움"/>
      <w:color w:val="2173CA"/>
      <w:spacing w:val="-15"/>
      <w:sz w:val="17"/>
      <w:szCs w:val="17"/>
    </w:rPr>
  </w:style>
  <w:style w:type="paragraph" w:customStyle="1" w:styleId="res-help-lnk">
    <w:name w:val="res-help-lnk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5481C5"/>
      <w:spacing w:val="-15"/>
      <w:sz w:val="17"/>
      <w:szCs w:val="17"/>
    </w:rPr>
  </w:style>
  <w:style w:type="paragraph" w:customStyle="1" w:styleId="res-cut">
    <w:name w:val="res-cut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BDBDBD"/>
      <w:sz w:val="18"/>
      <w:szCs w:val="18"/>
    </w:rPr>
  </w:style>
  <w:style w:type="paragraph" w:customStyle="1" w:styleId="res-photo">
    <w:name w:val="res-photo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-sec">
    <w:name w:val="tbl-register-sec"/>
    <w:basedOn w:val="a"/>
    <w:uiPriority w:val="99"/>
    <w:semiHidden/>
    <w:rsid w:val="005B2C6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">
    <w:name w:val="tbl-register-thi"/>
    <w:basedOn w:val="a"/>
    <w:uiPriority w:val="99"/>
    <w:semiHidden/>
    <w:rsid w:val="005B2C6A"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">
    <w:name w:val="tbl-register-for"/>
    <w:basedOn w:val="a"/>
    <w:uiPriority w:val="99"/>
    <w:semiHidden/>
    <w:rsid w:val="005B2C6A"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cus">
    <w:name w:val="tbl-register-focus"/>
    <w:basedOn w:val="a"/>
    <w:uiPriority w:val="99"/>
    <w:semiHidden/>
    <w:rsid w:val="005B2C6A"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sec-focus">
    <w:name w:val="tbl-register-sec-focus"/>
    <w:basedOn w:val="a"/>
    <w:uiPriority w:val="99"/>
    <w:semiHidden/>
    <w:rsid w:val="005B2C6A"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-focus">
    <w:name w:val="tbl-register-thi-focus"/>
    <w:basedOn w:val="a"/>
    <w:uiPriority w:val="99"/>
    <w:semiHidden/>
    <w:rsid w:val="005B2C6A"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-focus">
    <w:name w:val="tbl-register-for-focus"/>
    <w:basedOn w:val="a"/>
    <w:uiPriority w:val="99"/>
    <w:semiHidden/>
    <w:rsid w:val="005B2C6A"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upndown">
    <w:name w:val="upndown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sec-btn-clear">
    <w:name w:val="sec-btn-clear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-step-save">
    <w:name w:val="btn-step-save"/>
    <w:basedOn w:val="a"/>
    <w:uiPriority w:val="99"/>
    <w:semiHidden/>
    <w:rsid w:val="005B2C6A"/>
    <w:pPr>
      <w:spacing w:before="450" w:after="450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title-view">
    <w:name w:val="res-title-view"/>
    <w:basedOn w:val="a"/>
    <w:uiPriority w:val="99"/>
    <w:semiHidden/>
    <w:rsid w:val="005B2C6A"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color w:val="FFFFFF"/>
      <w:spacing w:val="-15"/>
      <w:sz w:val="21"/>
      <w:szCs w:val="21"/>
    </w:rPr>
  </w:style>
  <w:style w:type="paragraph" w:customStyle="1" w:styleId="res-title-view-new">
    <w:name w:val="res-title-view-new"/>
    <w:basedOn w:val="a"/>
    <w:uiPriority w:val="99"/>
    <w:semiHidden/>
    <w:rsid w:val="005B2C6A"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color w:val="455A77"/>
      <w:spacing w:val="-15"/>
      <w:sz w:val="21"/>
      <w:szCs w:val="21"/>
    </w:rPr>
  </w:style>
  <w:style w:type="paragraph" w:customStyle="1" w:styleId="res-btn-modify">
    <w:name w:val="res-btn-modify"/>
    <w:basedOn w:val="a"/>
    <w:uiPriority w:val="99"/>
    <w:semiHidden/>
    <w:rsid w:val="005B2C6A"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btn-modify-ok">
    <w:name w:val="res-btn-modify-ok"/>
    <w:basedOn w:val="a"/>
    <w:uiPriority w:val="99"/>
    <w:semiHidden/>
    <w:rsid w:val="005B2C6A"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res-btn-modify-layer">
    <w:name w:val="res-btn-modify-layer"/>
    <w:basedOn w:val="a"/>
    <w:uiPriority w:val="99"/>
    <w:semiHidden/>
    <w:rsid w:val="005B2C6A"/>
    <w:pPr>
      <w:shd w:val="clear" w:color="auto" w:fill="F1F1F1"/>
      <w:spacing w:before="100" w:beforeAutospacing="1" w:after="100" w:afterAutospacing="1" w:line="0" w:lineRule="auto"/>
    </w:pPr>
    <w:rPr>
      <w:rFonts w:ascii="gulim" w:hAnsi="gulim"/>
      <w:color w:val="666666"/>
      <w:sz w:val="18"/>
      <w:szCs w:val="18"/>
    </w:rPr>
  </w:style>
  <w:style w:type="paragraph" w:customStyle="1" w:styleId="tbl-view">
    <w:name w:val="tbl-view"/>
    <w:basedOn w:val="a"/>
    <w:uiPriority w:val="99"/>
    <w:semiHidden/>
    <w:rsid w:val="005B2C6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ook-writer">
    <w:name w:val="book-writer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888888"/>
      <w:sz w:val="18"/>
      <w:szCs w:val="18"/>
    </w:rPr>
  </w:style>
  <w:style w:type="paragraph" w:customStyle="1" w:styleId="blue-a">
    <w:name w:val="blue-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2173CA"/>
      <w:sz w:val="18"/>
      <w:szCs w:val="18"/>
      <w:u w:val="single"/>
    </w:rPr>
  </w:style>
  <w:style w:type="paragraph" w:customStyle="1" w:styleId="bg-line">
    <w:name w:val="bg-line"/>
    <w:basedOn w:val="a"/>
    <w:uiPriority w:val="99"/>
    <w:semiHidden/>
    <w:rsid w:val="005B2C6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2">
    <w:name w:val="bg-line2"/>
    <w:basedOn w:val="a"/>
    <w:uiPriority w:val="99"/>
    <w:semiHidden/>
    <w:rsid w:val="005B2C6A"/>
    <w:pPr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3">
    <w:name w:val="bg-line3"/>
    <w:basedOn w:val="a"/>
    <w:uiPriority w:val="99"/>
    <w:semiHidden/>
    <w:rsid w:val="005B2C6A"/>
    <w:pPr>
      <w:spacing w:before="60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bg-line4">
    <w:name w:val="bg-line4"/>
    <w:basedOn w:val="a"/>
    <w:uiPriority w:val="99"/>
    <w:semiHidden/>
    <w:rsid w:val="005B2C6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-mid">
    <w:name w:val="bg-line-mid"/>
    <w:basedOn w:val="a"/>
    <w:uiPriority w:val="99"/>
    <w:semiHidden/>
    <w:rsid w:val="005B2C6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-subtext">
    <w:name w:val="h-subtext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res-guide-btnbox">
    <w:name w:val="res-guide-btnbox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guide-btnbox2">
    <w:name w:val="res-guide-btnbox2"/>
    <w:basedOn w:val="a"/>
    <w:uiPriority w:val="99"/>
    <w:semiHidden/>
    <w:rsid w:val="005B2C6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res-guide-btnbox3">
    <w:name w:val="res-guide-btnbox3"/>
    <w:basedOn w:val="a"/>
    <w:uiPriority w:val="99"/>
    <w:semiHidden/>
    <w:rsid w:val="005B2C6A"/>
    <w:pPr>
      <w:spacing w:before="300" w:after="300"/>
    </w:pPr>
    <w:rPr>
      <w:rFonts w:ascii="gulim" w:hAnsi="gulim"/>
      <w:color w:val="666666"/>
      <w:sz w:val="18"/>
      <w:szCs w:val="18"/>
    </w:rPr>
  </w:style>
  <w:style w:type="paragraph" w:customStyle="1" w:styleId="sign">
    <w:name w:val="sign"/>
    <w:basedOn w:val="a"/>
    <w:uiPriority w:val="99"/>
    <w:semiHidden/>
    <w:rsid w:val="005B2C6A"/>
    <w:pPr>
      <w:spacing w:before="450" w:after="450" w:line="330" w:lineRule="atLeast"/>
      <w:ind w:left="450" w:right="450"/>
      <w:jc w:val="center"/>
    </w:pPr>
    <w:rPr>
      <w:color w:val="666666"/>
      <w:sz w:val="18"/>
      <w:szCs w:val="18"/>
    </w:rPr>
  </w:style>
  <w:style w:type="paragraph" w:customStyle="1" w:styleId="res-date">
    <w:name w:val="res-date"/>
    <w:basedOn w:val="a"/>
    <w:uiPriority w:val="99"/>
    <w:semiHidden/>
    <w:rsid w:val="005B2C6A"/>
    <w:pPr>
      <w:spacing w:before="100" w:beforeAutospacing="1" w:after="100" w:afterAutospacing="1"/>
      <w:jc w:val="right"/>
    </w:pPr>
    <w:rPr>
      <w:color w:val="666666"/>
      <w:sz w:val="18"/>
      <w:szCs w:val="18"/>
    </w:rPr>
  </w:style>
  <w:style w:type="paragraph" w:customStyle="1" w:styleId="res-selfintro">
    <w:name w:val="res-selfintro"/>
    <w:basedOn w:val="a"/>
    <w:uiPriority w:val="99"/>
    <w:semiHidden/>
    <w:rsid w:val="005B2C6A"/>
    <w:pPr>
      <w:pBdr>
        <w:top w:val="single" w:sz="12" w:space="8" w:color="458AC7"/>
      </w:pBdr>
      <w:spacing w:before="100" w:beforeAutospacing="1" w:after="100" w:afterAutospacing="1"/>
    </w:pPr>
    <w:rPr>
      <w:rFonts w:ascii="돋움" w:eastAsia="돋움" w:hAnsi="돋움"/>
      <w:color w:val="458AC7"/>
      <w:spacing w:val="-15"/>
      <w:sz w:val="17"/>
      <w:szCs w:val="17"/>
    </w:rPr>
  </w:style>
  <w:style w:type="paragraph" w:customStyle="1" w:styleId="tbl-selfintro">
    <w:name w:val="tbl-selfintro"/>
    <w:basedOn w:val="a"/>
    <w:uiPriority w:val="99"/>
    <w:semiHidden/>
    <w:rsid w:val="005B2C6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selfintro-input-textarea">
    <w:name w:val="selfintro-input-textarea"/>
    <w:basedOn w:val="a"/>
    <w:uiPriority w:val="99"/>
    <w:semiHidden/>
    <w:rsid w:val="005B2C6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selfintro-input-textarea-free">
    <w:name w:val="selfintro-input-textarea-free"/>
    <w:basedOn w:val="a"/>
    <w:uiPriority w:val="99"/>
    <w:semiHidden/>
    <w:rsid w:val="005B2C6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textbyte">
    <w:name w:val="textbyte"/>
    <w:basedOn w:val="a"/>
    <w:uiPriority w:val="99"/>
    <w:semiHidden/>
    <w:rsid w:val="005B2C6A"/>
    <w:pPr>
      <w:shd w:val="clear" w:color="auto" w:fill="F2F7FF"/>
      <w:spacing w:before="100" w:beforeAutospacing="1" w:after="100" w:afterAutospacing="1"/>
      <w:jc w:val="right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box">
    <w:name w:val="selfintro-box"/>
    <w:basedOn w:val="a"/>
    <w:uiPriority w:val="99"/>
    <w:semiHidden/>
    <w:rsid w:val="005B2C6A"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help">
    <w:name w:val="selfintro-help"/>
    <w:basedOn w:val="a"/>
    <w:uiPriority w:val="99"/>
    <w:semiHidden/>
    <w:rsid w:val="005B2C6A"/>
    <w:pPr>
      <w:spacing w:before="150" w:after="150"/>
    </w:pPr>
    <w:rPr>
      <w:rFonts w:ascii="돋움" w:eastAsia="돋움" w:hAnsi="돋움"/>
      <w:color w:val="567EC3"/>
      <w:sz w:val="17"/>
      <w:szCs w:val="17"/>
    </w:rPr>
  </w:style>
  <w:style w:type="paragraph" w:customStyle="1" w:styleId="selfintro-guide-btnbox">
    <w:name w:val="selfintro-guide-btnbox"/>
    <w:basedOn w:val="a"/>
    <w:uiPriority w:val="99"/>
    <w:semiHidden/>
    <w:rsid w:val="005B2C6A"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color w:val="444444"/>
      <w:sz w:val="18"/>
      <w:szCs w:val="18"/>
    </w:rPr>
  </w:style>
  <w:style w:type="paragraph" w:customStyle="1" w:styleId="selfintro-sample">
    <w:name w:val="selfintro-sample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-form">
    <w:name w:val="text-form"/>
    <w:basedOn w:val="a"/>
    <w:uiPriority w:val="99"/>
    <w:semiHidden/>
    <w:rsid w:val="005B2C6A"/>
    <w:pPr>
      <w:spacing w:before="100" w:beforeAutospacing="1" w:after="100" w:afterAutospacing="1" w:line="270" w:lineRule="atLeast"/>
      <w:ind w:left="2400"/>
    </w:pPr>
    <w:rPr>
      <w:rFonts w:ascii="gulim" w:hAnsi="gulim"/>
      <w:color w:val="666666"/>
      <w:sz w:val="18"/>
      <w:szCs w:val="18"/>
    </w:rPr>
  </w:style>
  <w:style w:type="paragraph" w:customStyle="1" w:styleId="text-guide">
    <w:name w:val="text-guide"/>
    <w:basedOn w:val="a"/>
    <w:uiPriority w:val="99"/>
    <w:semiHidden/>
    <w:rsid w:val="005B2C6A"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btn-order-change">
    <w:name w:val="btn-order-change"/>
    <w:basedOn w:val="a"/>
    <w:uiPriority w:val="99"/>
    <w:semiHidden/>
    <w:rsid w:val="005B2C6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talent-guide">
    <w:name w:val="talent-guide"/>
    <w:basedOn w:val="a"/>
    <w:uiPriority w:val="99"/>
    <w:semiHidden/>
    <w:rsid w:val="005B2C6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talent-jikjong">
    <w:name w:val="talent-jikjong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d-star">
    <w:name w:val="red-star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EB296D"/>
      <w:sz w:val="18"/>
      <w:szCs w:val="18"/>
    </w:rPr>
  </w:style>
  <w:style w:type="paragraph" w:customStyle="1" w:styleId="noinput-list">
    <w:name w:val="noinput-list"/>
    <w:basedOn w:val="a"/>
    <w:uiPriority w:val="99"/>
    <w:semiHidden/>
    <w:rsid w:val="005B2C6A"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input-table-wrap">
    <w:name w:val="noinput-table-wrap"/>
    <w:basedOn w:val="a"/>
    <w:uiPriority w:val="99"/>
    <w:semiHidden/>
    <w:rsid w:val="005B2C6A"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1-line">
    <w:name w:val="b1-line"/>
    <w:basedOn w:val="a"/>
    <w:uiPriority w:val="99"/>
    <w:semiHidden/>
    <w:rsid w:val="005B2C6A"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2-line">
    <w:name w:val="b2-line"/>
    <w:basedOn w:val="a"/>
    <w:uiPriority w:val="99"/>
    <w:semiHidden/>
    <w:rsid w:val="005B2C6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-main-btn">
    <w:name w:val="re-main-btn"/>
    <w:basedOn w:val="a"/>
    <w:uiPriority w:val="99"/>
    <w:semiHidden/>
    <w:rsid w:val="005B2C6A"/>
    <w:pPr>
      <w:spacing w:before="100" w:beforeAutospacing="1" w:after="100" w:afterAutospacing="1"/>
      <w:jc w:val="center"/>
    </w:pPr>
    <w:rPr>
      <w:rFonts w:ascii="gulim" w:hAnsi="gulim"/>
      <w:color w:val="666666"/>
      <w:spacing w:val="105"/>
      <w:sz w:val="18"/>
      <w:szCs w:val="18"/>
    </w:rPr>
  </w:style>
  <w:style w:type="paragraph" w:customStyle="1" w:styleId="resume-main">
    <w:name w:val="resume-main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resume-con-wrap">
    <w:name w:val="resume-con-wrap"/>
    <w:basedOn w:val="a"/>
    <w:uiPriority w:val="99"/>
    <w:semiHidden/>
    <w:rsid w:val="005B2C6A"/>
    <w:pPr>
      <w:spacing w:before="100" w:beforeAutospacing="1" w:after="100" w:afterAutospacing="1"/>
      <w:jc w:val="center"/>
    </w:pPr>
    <w:rPr>
      <w:color w:val="333333"/>
      <w:sz w:val="18"/>
      <w:szCs w:val="18"/>
    </w:rPr>
  </w:style>
  <w:style w:type="paragraph" w:customStyle="1" w:styleId="resumemain-open1">
    <w:name w:val="resumemain-open1"/>
    <w:basedOn w:val="a"/>
    <w:uiPriority w:val="99"/>
    <w:semiHidden/>
    <w:rsid w:val="005B2C6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2">
    <w:name w:val="resumemain-open2"/>
    <w:basedOn w:val="a"/>
    <w:uiPriority w:val="99"/>
    <w:semiHidden/>
    <w:rsid w:val="005B2C6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">
    <w:name w:val="resumemain-open3"/>
    <w:basedOn w:val="a"/>
    <w:uiPriority w:val="99"/>
    <w:semiHidden/>
    <w:rsid w:val="005B2C6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-x">
    <w:name w:val="resumemain-open3-x"/>
    <w:basedOn w:val="a"/>
    <w:uiPriority w:val="99"/>
    <w:semiHidden/>
    <w:rsid w:val="005B2C6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check-box1">
    <w:name w:val="tbl-check-box1"/>
    <w:basedOn w:val="a"/>
    <w:uiPriority w:val="99"/>
    <w:semiHidden/>
    <w:rsid w:val="005B2C6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tbl-check-box3">
    <w:name w:val="tbl-check-box3"/>
    <w:basedOn w:val="a"/>
    <w:uiPriority w:val="99"/>
    <w:semiHidden/>
    <w:rsid w:val="005B2C6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ability-valuation-title">
    <w:name w:val="ability-valuation-title"/>
    <w:basedOn w:val="a"/>
    <w:uiPriority w:val="99"/>
    <w:semiHidden/>
    <w:rsid w:val="005B2C6A"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grade">
    <w:name w:val="ability-valuation-grade"/>
    <w:basedOn w:val="a"/>
    <w:uiPriority w:val="99"/>
    <w:semiHidden/>
    <w:rsid w:val="005B2C6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ability-valuation-subtitle">
    <w:name w:val="ability-valuation-subtitle"/>
    <w:basedOn w:val="a"/>
    <w:uiPriority w:val="99"/>
    <w:semiHidden/>
    <w:rsid w:val="005B2C6A"/>
    <w:pPr>
      <w:shd w:val="clear" w:color="auto" w:fill="EFEFEF"/>
      <w:spacing w:before="100" w:beforeAutospacing="1" w:after="100" w:afterAutospacing="1"/>
      <w:jc w:val="center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key">
    <w:name w:val="ability-valuation-key"/>
    <w:basedOn w:val="a"/>
    <w:uiPriority w:val="99"/>
    <w:semiHidden/>
    <w:rsid w:val="005B2C6A"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rFonts w:ascii="gulim" w:hAnsi="gulim"/>
      <w:b/>
      <w:bCs/>
      <w:color w:val="666666"/>
      <w:sz w:val="18"/>
      <w:szCs w:val="18"/>
    </w:rPr>
  </w:style>
  <w:style w:type="paragraph" w:customStyle="1" w:styleId="ability-valuation-value">
    <w:name w:val="ability-valuation-value"/>
    <w:basedOn w:val="a"/>
    <w:uiPriority w:val="99"/>
    <w:semiHidden/>
    <w:rsid w:val="005B2C6A"/>
    <w:pPr>
      <w:pBdr>
        <w:bottom w:val="single" w:sz="6" w:space="0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andb-bar">
    <w:name w:val="mandb-bar"/>
    <w:basedOn w:val="a"/>
    <w:uiPriority w:val="99"/>
    <w:semiHidden/>
    <w:rsid w:val="005B2C6A"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mandb-bar-text">
    <w:name w:val="mandb-bar-text"/>
    <w:basedOn w:val="a"/>
    <w:uiPriority w:val="99"/>
    <w:semiHidden/>
    <w:rsid w:val="005B2C6A"/>
    <w:pPr>
      <w:spacing w:before="100" w:beforeAutospacing="1" w:after="100" w:afterAutospacing="1"/>
      <w:jc w:val="center"/>
    </w:pPr>
    <w:rPr>
      <w:color w:val="444444"/>
      <w:spacing w:val="-15"/>
      <w:sz w:val="18"/>
      <w:szCs w:val="18"/>
    </w:rPr>
  </w:style>
  <w:style w:type="paragraph" w:customStyle="1" w:styleId="mandb-name-a">
    <w:name w:val="mandb-name-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  <w:u w:val="single"/>
    </w:rPr>
  </w:style>
  <w:style w:type="paragraph" w:customStyle="1" w:styleId="mandb-name">
    <w:name w:val="mandb-name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</w:rPr>
  </w:style>
  <w:style w:type="paragraph" w:customStyle="1" w:styleId="mandb-point">
    <w:name w:val="mandb-point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b/>
      <w:bCs/>
      <w:color w:val="FF4800"/>
      <w:sz w:val="18"/>
      <w:szCs w:val="18"/>
    </w:rPr>
  </w:style>
  <w:style w:type="paragraph" w:customStyle="1" w:styleId="mandb-bar-btn">
    <w:name w:val="mandb-bar-btn"/>
    <w:basedOn w:val="a"/>
    <w:uiPriority w:val="99"/>
    <w:semiHidden/>
    <w:rsid w:val="005B2C6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character-graph">
    <w:name w:val="character-graph"/>
    <w:basedOn w:val="a"/>
    <w:uiPriority w:val="99"/>
    <w:semiHidden/>
    <w:rsid w:val="005B2C6A"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rFonts w:ascii="gulim" w:hAnsi="gulim"/>
      <w:color w:val="666666"/>
      <w:sz w:val="18"/>
      <w:szCs w:val="18"/>
    </w:rPr>
  </w:style>
  <w:style w:type="paragraph" w:customStyle="1" w:styleId="selfintro-title">
    <w:name w:val="selfintro-title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y-balloon-yell-old">
    <w:name w:val="ly-balloon-yell-old"/>
    <w:basedOn w:val="a"/>
    <w:uiPriority w:val="99"/>
    <w:semiHidden/>
    <w:rsid w:val="005B2C6A"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rFonts w:ascii="gulim" w:hAnsi="gulim"/>
      <w:color w:val="666666"/>
      <w:sz w:val="18"/>
      <w:szCs w:val="18"/>
    </w:rPr>
  </w:style>
  <w:style w:type="paragraph" w:customStyle="1" w:styleId="edge-bot-long">
    <w:name w:val="edge-bot-long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edge-top-long">
    <w:name w:val="edge-top-long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career-closed">
    <w:name w:val="career-closed"/>
    <w:basedOn w:val="a"/>
    <w:uiPriority w:val="99"/>
    <w:semiHidden/>
    <w:rsid w:val="005B2C6A"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rFonts w:ascii="gulim" w:hAnsi="gulim"/>
      <w:b/>
      <w:bCs/>
      <w:color w:val="4F637D"/>
      <w:spacing w:val="-15"/>
      <w:sz w:val="18"/>
      <w:szCs w:val="18"/>
    </w:rPr>
  </w:style>
  <w:style w:type="paragraph" w:customStyle="1" w:styleId="pandora-title">
    <w:name w:val="pandora-title"/>
    <w:basedOn w:val="a"/>
    <w:uiPriority w:val="99"/>
    <w:semiHidden/>
    <w:rsid w:val="005B2C6A"/>
    <w:pPr>
      <w:shd w:val="clear" w:color="auto" w:fill="794317"/>
      <w:spacing w:before="100" w:beforeAutospacing="1" w:after="100" w:afterAutospacing="1"/>
    </w:pPr>
    <w:rPr>
      <w:rFonts w:ascii="gulim" w:hAnsi="gulim"/>
      <w:color w:val="FFFFFF"/>
      <w:sz w:val="18"/>
      <w:szCs w:val="18"/>
    </w:rPr>
  </w:style>
  <w:style w:type="paragraph" w:customStyle="1" w:styleId="re-layer-wrapper">
    <w:name w:val="re-layer-wrapper"/>
    <w:basedOn w:val="a"/>
    <w:uiPriority w:val="99"/>
    <w:semiHidden/>
    <w:rsid w:val="005B2C6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re-layer-blue">
    <w:name w:val="re-layer-blue"/>
    <w:basedOn w:val="a"/>
    <w:uiPriority w:val="99"/>
    <w:semiHidden/>
    <w:rsid w:val="005B2C6A"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fix-layer-wrapper">
    <w:name w:val="fix-layer-wrapper"/>
    <w:basedOn w:val="a"/>
    <w:uiPriority w:val="99"/>
    <w:semiHidden/>
    <w:rsid w:val="005B2C6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fix-layer-blue">
    <w:name w:val="fix-layer-blue"/>
    <w:basedOn w:val="a"/>
    <w:uiPriority w:val="99"/>
    <w:semiHidden/>
    <w:rsid w:val="005B2C6A"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-new">
    <w:name w:val="bluebox-new"/>
    <w:basedOn w:val="a"/>
    <w:uiPriority w:val="99"/>
    <w:semiHidden/>
    <w:rsid w:val="005B2C6A"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5C5C5C"/>
      <w:sz w:val="18"/>
      <w:szCs w:val="18"/>
    </w:rPr>
  </w:style>
  <w:style w:type="paragraph" w:customStyle="1" w:styleId="res-title-new">
    <w:name w:val="res-title-new"/>
    <w:basedOn w:val="a"/>
    <w:uiPriority w:val="99"/>
    <w:semiHidden/>
    <w:rsid w:val="005B2C6A"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popup">
    <w:name w:val="res-input-popup"/>
    <w:basedOn w:val="a"/>
    <w:uiPriority w:val="99"/>
    <w:semiHidden/>
    <w:rsid w:val="005B2C6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aracter">
    <w:name w:val="res-input-character"/>
    <w:basedOn w:val="a"/>
    <w:uiPriority w:val="99"/>
    <w:semiHidden/>
    <w:rsid w:val="005B2C6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">
    <w:name w:val="complete-loading"/>
    <w:basedOn w:val="a"/>
    <w:uiPriority w:val="99"/>
    <w:semiHidden/>
    <w:rsid w:val="005B2C6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-icon">
    <w:name w:val="complete-loading-icon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oading-item-icon">
    <w:name w:val="loading-item-icon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loading">
    <w:name w:val="edit-loading"/>
    <w:basedOn w:val="a"/>
    <w:uiPriority w:val="99"/>
    <w:semiHidden/>
    <w:rsid w:val="005B2C6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introduce-loading">
    <w:name w:val="edit-introduce-loading"/>
    <w:basedOn w:val="a"/>
    <w:uiPriority w:val="99"/>
    <w:semiHidden/>
    <w:rsid w:val="005B2C6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highlight-keyword">
    <w:name w:val="res-highlight-keyword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B24052"/>
      <w:sz w:val="18"/>
      <w:szCs w:val="18"/>
    </w:rPr>
  </w:style>
  <w:style w:type="paragraph" w:customStyle="1" w:styleId="auto-complete-result-group">
    <w:name w:val="auto-complete-result-group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auto-complete-result-empty">
    <w:name w:val="auto-complete-result-empty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career-job-category-text-area">
    <w:name w:val="career-job-category-text-are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">
    <w:name w:val="hide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object-article">
    <w:name w:val="object-article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star-input">
    <w:name w:val="star-input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EB296D"/>
      <w:sz w:val="18"/>
      <w:szCs w:val="18"/>
    </w:rPr>
  </w:style>
  <w:style w:type="paragraph" w:customStyle="1" w:styleId="tit-resume">
    <w:name w:val="tit-resume"/>
    <w:basedOn w:val="a"/>
    <w:uiPriority w:val="99"/>
    <w:semiHidden/>
    <w:rsid w:val="005B2C6A"/>
    <w:pPr>
      <w:shd w:val="clear" w:color="auto" w:fill="4582E1"/>
      <w:spacing w:before="105"/>
    </w:pPr>
    <w:rPr>
      <w:rFonts w:ascii="gulim" w:hAnsi="gulim"/>
      <w:color w:val="666666"/>
      <w:sz w:val="18"/>
      <w:szCs w:val="18"/>
    </w:rPr>
  </w:style>
  <w:style w:type="paragraph" w:customStyle="1" w:styleId="userinfo">
    <w:name w:val="userinfo"/>
    <w:basedOn w:val="a"/>
    <w:uiPriority w:val="99"/>
    <w:semiHidden/>
    <w:rsid w:val="005B2C6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rFonts w:ascii="gulim" w:hAnsi="gulim"/>
      <w:color w:val="666666"/>
      <w:sz w:val="18"/>
      <w:szCs w:val="18"/>
    </w:rPr>
  </w:style>
  <w:style w:type="paragraph" w:customStyle="1" w:styleId="file-upload">
    <w:name w:val="file-upload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">
    <w:name w:val="filesearch"/>
    <w:basedOn w:val="a"/>
    <w:uiPriority w:val="99"/>
    <w:semiHidden/>
    <w:rsid w:val="005B2C6A"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btn">
    <w:name w:val="filesearch_btn"/>
    <w:basedOn w:val="a"/>
    <w:uiPriority w:val="99"/>
    <w:semiHidden/>
    <w:rsid w:val="005B2C6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lect-simp">
    <w:name w:val="res-select-simp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ti-list-top">
    <w:name w:val="noti-list-top"/>
    <w:basedOn w:val="a"/>
    <w:uiPriority w:val="99"/>
    <w:semiHidden/>
    <w:rsid w:val="005B2C6A"/>
    <w:pPr>
      <w:spacing w:after="75"/>
      <w:ind w:left="150"/>
    </w:pPr>
    <w:rPr>
      <w:rFonts w:ascii="gulim" w:hAnsi="gulim"/>
      <w:color w:val="666666"/>
      <w:sz w:val="18"/>
      <w:szCs w:val="18"/>
    </w:rPr>
  </w:style>
  <w:style w:type="paragraph" w:customStyle="1" w:styleId="text010">
    <w:name w:val="text01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000000"/>
      <w:sz w:val="18"/>
      <w:szCs w:val="18"/>
    </w:rPr>
  </w:style>
  <w:style w:type="paragraph" w:customStyle="1" w:styleId="text03">
    <w:name w:val="text03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FFFFFF"/>
      <w:sz w:val="18"/>
      <w:szCs w:val="18"/>
    </w:rPr>
  </w:style>
  <w:style w:type="paragraph" w:customStyle="1" w:styleId="tbl-vq1">
    <w:name w:val="tbl-vq1"/>
    <w:basedOn w:val="a"/>
    <w:uiPriority w:val="99"/>
    <w:semiHidden/>
    <w:rsid w:val="005B2C6A"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rFonts w:ascii="돋움" w:eastAsia="돋움" w:hAnsi="돋움"/>
      <w:b/>
      <w:bCs/>
      <w:color w:val="666666"/>
      <w:sz w:val="18"/>
      <w:szCs w:val="18"/>
    </w:rPr>
  </w:style>
  <w:style w:type="paragraph" w:customStyle="1" w:styleId="ly-balloon-yell">
    <w:name w:val="ly-balloon-yell"/>
    <w:basedOn w:val="a"/>
    <w:uiPriority w:val="99"/>
    <w:semiHidden/>
    <w:rsid w:val="005B2C6A"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g13a">
    <w:name w:val="g_13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required-item">
    <w:name w:val="divide-required-item"/>
    <w:basedOn w:val="a"/>
    <w:uiPriority w:val="99"/>
    <w:semiHidden/>
    <w:rsid w:val="005B2C6A"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">
    <w:name w:val="divide-option-item"/>
    <w:basedOn w:val="a"/>
    <w:uiPriority w:val="99"/>
    <w:semiHidden/>
    <w:rsid w:val="005B2C6A"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">
    <w:name w:val="divide-view-item"/>
    <w:basedOn w:val="a"/>
    <w:uiPriority w:val="99"/>
    <w:semiHidden/>
    <w:rsid w:val="005B2C6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">
    <w:name w:val="cut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header-right">
    <w:name w:val="item-header-right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">
    <w:name w:val="center-td"/>
    <w:basedOn w:val="a"/>
    <w:uiPriority w:val="99"/>
    <w:semiHidden/>
    <w:rsid w:val="005B2C6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">
    <w:name w:val="guide-text"/>
    <w:basedOn w:val="a"/>
    <w:uiPriority w:val="99"/>
    <w:semiHidden/>
    <w:rsid w:val="005B2C6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simp">
    <w:name w:val="simp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">
    <w:name w:val="data-info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">
    <w:name w:val="text"/>
    <w:basedOn w:val="a"/>
    <w:uiPriority w:val="99"/>
    <w:semiHidden/>
    <w:rsid w:val="005B2C6A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edge-top-short">
    <w:name w:val="edge-top-short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outer-border">
    <w:name w:val="outer-border"/>
    <w:basedOn w:val="a"/>
    <w:uiPriority w:val="99"/>
    <w:semiHidden/>
    <w:rsid w:val="005B2C6A"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">
    <w:name w:val="inner-border"/>
    <w:basedOn w:val="a"/>
    <w:uiPriority w:val="99"/>
    <w:semiHidden/>
    <w:rsid w:val="005B2C6A"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0">
    <w:name w:val="바닥글1"/>
    <w:basedOn w:val="a"/>
    <w:uiPriority w:val="99"/>
    <w:semiHidden/>
    <w:rsid w:val="005B2C6A"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resume1">
    <w:name w:val="resume1"/>
    <w:basedOn w:val="a"/>
    <w:uiPriority w:val="99"/>
    <w:semiHidden/>
    <w:rsid w:val="005B2C6A"/>
    <w:rPr>
      <w:rFonts w:ascii="gulim" w:hAnsi="gulim"/>
      <w:color w:val="333333"/>
      <w:sz w:val="2"/>
      <w:szCs w:val="2"/>
    </w:rPr>
  </w:style>
  <w:style w:type="paragraph" w:customStyle="1" w:styleId="divide-required-item1">
    <w:name w:val="divide-required-item1"/>
    <w:basedOn w:val="a"/>
    <w:uiPriority w:val="99"/>
    <w:semiHidden/>
    <w:rsid w:val="005B2C6A"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1">
    <w:name w:val="divide-option-item1"/>
    <w:basedOn w:val="a"/>
    <w:uiPriority w:val="99"/>
    <w:semiHidden/>
    <w:rsid w:val="005B2C6A"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1">
    <w:name w:val="divide-view-item1"/>
    <w:basedOn w:val="a"/>
    <w:uiPriority w:val="99"/>
    <w:semiHidden/>
    <w:rsid w:val="005B2C6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1">
    <w:name w:val="cut1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header-right1">
    <w:name w:val="item-header-right1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1">
    <w:name w:val="center-td1"/>
    <w:basedOn w:val="a"/>
    <w:uiPriority w:val="99"/>
    <w:semiHidden/>
    <w:rsid w:val="005B2C6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1">
    <w:name w:val="guide-text1"/>
    <w:basedOn w:val="a"/>
    <w:uiPriority w:val="99"/>
    <w:semiHidden/>
    <w:rsid w:val="005B2C6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outer-border1">
    <w:name w:val="outer-border1"/>
    <w:basedOn w:val="a"/>
    <w:uiPriority w:val="99"/>
    <w:semiHidden/>
    <w:rsid w:val="005B2C6A"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1">
    <w:name w:val="inner-border1"/>
    <w:basedOn w:val="a"/>
    <w:uiPriority w:val="99"/>
    <w:semiHidden/>
    <w:rsid w:val="005B2C6A"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1">
    <w:name w:val="simp1"/>
    <w:basedOn w:val="a"/>
    <w:uiPriority w:val="99"/>
    <w:semiHidden/>
    <w:rsid w:val="005B2C6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1">
    <w:name w:val="data-info1"/>
    <w:basedOn w:val="a"/>
    <w:uiPriority w:val="99"/>
    <w:semiHidden/>
    <w:rsid w:val="005B2C6A"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uiPriority w:val="99"/>
    <w:semiHidden/>
    <w:rsid w:val="005B2C6A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uiPriority w:val="99"/>
    <w:semiHidden/>
    <w:rsid w:val="005B2C6A"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edge-top-short1">
    <w:name w:val="edge-top-short1"/>
    <w:basedOn w:val="a"/>
    <w:uiPriority w:val="99"/>
    <w:semiHidden/>
    <w:rsid w:val="005B2C6A"/>
    <w:rPr>
      <w:rFonts w:ascii="gulim" w:hAnsi="gulim"/>
      <w:color w:val="666666"/>
      <w:sz w:val="2"/>
      <w:szCs w:val="2"/>
    </w:rPr>
  </w:style>
  <w:style w:type="character" w:customStyle="1" w:styleId="res-cut1">
    <w:name w:val="res-cut1"/>
    <w:basedOn w:val="a0"/>
    <w:rsid w:val="005B2C6A"/>
    <w:rPr>
      <w:b w:val="0"/>
      <w:bCs w:val="0"/>
      <w:color w:val="BDBDBD"/>
    </w:rPr>
  </w:style>
  <w:style w:type="character" w:customStyle="1" w:styleId="title-person1">
    <w:name w:val="title-person1"/>
    <w:basedOn w:val="a0"/>
    <w:rsid w:val="005B2C6A"/>
    <w:rPr>
      <w:b w:val="0"/>
      <w:bCs w:val="0"/>
      <w:spacing w:val="0"/>
    </w:rPr>
  </w:style>
  <w:style w:type="character" w:customStyle="1" w:styleId="h-subtext1">
    <w:name w:val="h-subtext1"/>
    <w:basedOn w:val="a0"/>
    <w:rsid w:val="005B2C6A"/>
    <w:rPr>
      <w:rFonts w:ascii="돋움" w:eastAsia="돋움" w:hAnsi="돋움" w:hint="eastAsia"/>
      <w:b w:val="0"/>
      <w:bCs w:val="0"/>
      <w:spacing w:val="0"/>
      <w:sz w:val="17"/>
      <w:szCs w:val="17"/>
    </w:rPr>
  </w:style>
  <w:style w:type="character" w:customStyle="1" w:styleId="hide1">
    <w:name w:val="hide1"/>
    <w:basedOn w:val="a0"/>
    <w:rsid w:val="005B2C6A"/>
    <w:rPr>
      <w:vanish/>
      <w:webHidden w:val="0"/>
      <w:specVanish w:val="0"/>
    </w:rPr>
  </w:style>
  <w:style w:type="paragraph" w:customStyle="1" w:styleId="aa">
    <w:name w:val="바탕글"/>
    <w:basedOn w:val="a"/>
    <w:rsid w:val="005E671F"/>
    <w:pPr>
      <w:snapToGrid w:val="0"/>
      <w:spacing w:line="384" w:lineRule="auto"/>
      <w:jc w:val="both"/>
    </w:pPr>
    <w:rPr>
      <w:rFonts w:ascii="바탕" w:eastAsia="바탕" w:hAnsi="바탕"/>
      <w:color w:val="000000"/>
      <w:sz w:val="20"/>
      <w:szCs w:val="20"/>
    </w:rPr>
  </w:style>
  <w:style w:type="character" w:customStyle="1" w:styleId="apple-converted-space">
    <w:name w:val="apple-converted-space"/>
    <w:basedOn w:val="a0"/>
    <w:rsid w:val="002307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131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8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902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2856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798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2608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346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3247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0826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9867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632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2555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7586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89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01960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9078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3886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1445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4926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58289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6736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092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://www.saraminimage.co.kr/resume/2011_new/bul_squ02.gif" TargetMode="External"/><Relationship Id="rId3" Type="http://schemas.openxmlformats.org/officeDocument/2006/relationships/settings" Target="settings.xml"/><Relationship Id="rId7" Type="http://schemas.openxmlformats.org/officeDocument/2006/relationships/image" Target="http://www.saraminimage.co.kr/resume/2011_new/bul_squ02.gif" TargetMode="External"/><Relationship Id="rId12" Type="http://schemas.openxmlformats.org/officeDocument/2006/relationships/image" Target="http://www.saraminimage.co.kr/resume/2011_new/bul_squ02.gi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www.saraminimage.co.kr/resume/2011_new/bul_squ02.gif" TargetMode="External"/><Relationship Id="rId5" Type="http://schemas.openxmlformats.org/officeDocument/2006/relationships/footnotes" Target="footnotes.xml"/><Relationship Id="rId15" Type="http://schemas.openxmlformats.org/officeDocument/2006/relationships/image" Target="http://www.saraminimage.co.kr/resume/2011_new/bul_squ02.gif" TargetMode="External"/><Relationship Id="rId10" Type="http://schemas.openxmlformats.org/officeDocument/2006/relationships/image" Target="http://www.saraminimage.co.kr/resume/2011_new/bul_squ0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saraminimage.co.kr/resume/2011_new/bul_squ02.gif" TargetMode="External"/><Relationship Id="rId14" Type="http://schemas.openxmlformats.org/officeDocument/2006/relationships/image" Target="http://www.saraminimage.co.kr/resume/2011_new/bul_squ02.g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fred\&#48148;&#53461;%20&#54868;&#47732;\&#49324;&#46988;&#51064;&#50577;&#49885;_&#51060;&#47141;&#49436;(&#44424;&#51333;&#44540;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사람인양식_이력서(궈종근).dot</Template>
  <TotalTime>405</TotalTime>
  <Pages>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보기</vt:lpstr>
    </vt:vector>
  </TitlesOfParts>
  <Company/>
  <LinksUpToDate>false</LinksUpToDate>
  <CharactersWithSpaces>5677</CharactersWithSpaces>
  <SharedDoc>false</SharedDoc>
  <HLinks>
    <vt:vector size="48" baseType="variant">
      <vt:variant>
        <vt:i4>6881389</vt:i4>
      </vt:variant>
      <vt:variant>
        <vt:i4>2314</vt:i4>
      </vt:variant>
      <vt:variant>
        <vt:i4>1032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3082</vt:i4>
      </vt:variant>
      <vt:variant>
        <vt:i4>1031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3316</vt:i4>
      </vt:variant>
      <vt:variant>
        <vt:i4>1030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3758</vt:i4>
      </vt:variant>
      <vt:variant>
        <vt:i4>1029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4500</vt:i4>
      </vt:variant>
      <vt:variant>
        <vt:i4>1028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5180</vt:i4>
      </vt:variant>
      <vt:variant>
        <vt:i4>1027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5594</vt:i4>
      </vt:variant>
      <vt:variant>
        <vt:i4>1026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6844</vt:i4>
      </vt:variant>
      <vt:variant>
        <vt:i4>1025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subject/>
  <dc:creator>muin</dc:creator>
  <cp:keywords/>
  <dc:description/>
  <cp:lastModifiedBy>yu</cp:lastModifiedBy>
  <cp:revision>209</cp:revision>
  <dcterms:created xsi:type="dcterms:W3CDTF">2014-08-27T00:10:00Z</dcterms:created>
  <dcterms:modified xsi:type="dcterms:W3CDTF">2015-11-26T08:02:00Z</dcterms:modified>
</cp:coreProperties>
</file>